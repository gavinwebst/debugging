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6F72" w14:textId="77777777" w:rsidR="00AC06F4" w:rsidRDefault="00453B44">
      <w:pPr>
        <w:pStyle w:val="Heading1"/>
        <w:jc w:val="center"/>
        <w:rPr>
          <w:rFonts w:ascii="Helvetica" w:hAnsi="Helvetica"/>
        </w:rPr>
      </w:pPr>
      <w:r>
        <w:rPr>
          <w:rFonts w:ascii="Helvetica" w:hAnsi="Helvetica"/>
        </w:rPr>
        <w:t>GDAPS</w:t>
      </w:r>
      <w:r w:rsidR="00F84E7A">
        <w:rPr>
          <w:rFonts w:ascii="Helvetica" w:hAnsi="Helvetica"/>
        </w:rPr>
        <w:t xml:space="preserve"> – </w:t>
      </w:r>
      <w:r w:rsidR="00F31F94">
        <w:rPr>
          <w:rFonts w:ascii="Helvetica" w:hAnsi="Helvetica"/>
        </w:rPr>
        <w:t xml:space="preserve">Practice </w:t>
      </w:r>
      <w:r w:rsidR="00AC06F4">
        <w:rPr>
          <w:rFonts w:ascii="Helvetica" w:hAnsi="Helvetica"/>
        </w:rPr>
        <w:t xml:space="preserve">Exercise </w:t>
      </w:r>
    </w:p>
    <w:p w14:paraId="7AF3520F" w14:textId="77777777" w:rsidR="00AC06F4" w:rsidRDefault="00EF364E">
      <w:pPr>
        <w:pStyle w:val="Heading1"/>
        <w:jc w:val="center"/>
        <w:rPr>
          <w:rFonts w:ascii="Helvetica" w:hAnsi="Helvetica"/>
        </w:rPr>
      </w:pPr>
      <w:r>
        <w:rPr>
          <w:rFonts w:ascii="Helvetica" w:hAnsi="Helvetica"/>
        </w:rPr>
        <w:t>Debugging</w:t>
      </w:r>
    </w:p>
    <w:p w14:paraId="63A00DFF" w14:textId="77777777" w:rsidR="00AC06F4" w:rsidRDefault="00AC06F4">
      <w:pPr>
        <w:pStyle w:val="Heading2"/>
      </w:pPr>
      <w:r>
        <w:t>Objective</w:t>
      </w:r>
    </w:p>
    <w:p w14:paraId="0E45D5EB" w14:textId="77777777" w:rsidR="00712414" w:rsidRDefault="00EF364E" w:rsidP="00712414">
      <w:r>
        <w:t>Experiment with Visual Studio’s debugging tools</w:t>
      </w:r>
      <w:r w:rsidR="00585EEB">
        <w:t>.  T</w:t>
      </w:r>
      <w:r>
        <w:t xml:space="preserve">ake some screenshots of the process.  </w:t>
      </w:r>
    </w:p>
    <w:p w14:paraId="282C4987" w14:textId="77777777" w:rsidR="00A77EB1" w:rsidRDefault="00A77EB1" w:rsidP="00035364"/>
    <w:p w14:paraId="460D7983" w14:textId="77777777" w:rsidR="00C031A0" w:rsidRDefault="006C382B" w:rsidP="00C031A0">
      <w:pPr>
        <w:pStyle w:val="Heading2"/>
      </w:pPr>
      <w:r>
        <w:t>PE Setup</w:t>
      </w:r>
      <w:r w:rsidR="00C031A0">
        <w:t>:</w:t>
      </w:r>
    </w:p>
    <w:p w14:paraId="0DFB7CA5" w14:textId="77777777" w:rsidR="00712414" w:rsidRDefault="00712414" w:rsidP="00712414">
      <w:pPr>
        <w:pStyle w:val="ListParagraph"/>
        <w:numPr>
          <w:ilvl w:val="0"/>
          <w:numId w:val="20"/>
        </w:numPr>
      </w:pPr>
      <w:r w:rsidRPr="00424CBF">
        <w:rPr>
          <w:b/>
        </w:rPr>
        <w:t>DOWNLOAD</w:t>
      </w:r>
      <w:r>
        <w:t xml:space="preserve"> this document.  Save it </w:t>
      </w:r>
      <w:r w:rsidR="006C382B">
        <w:t>in an easily-accessible location</w:t>
      </w:r>
      <w:r>
        <w:t xml:space="preserve">.  </w:t>
      </w:r>
      <w:r w:rsidR="006C382B">
        <w:br/>
      </w:r>
      <w:r>
        <w:t>Name the file “</w:t>
      </w:r>
      <w:proofErr w:type="spellStart"/>
      <w:r>
        <w:t>LastNameFirstName_DebuggingPE</w:t>
      </w:r>
      <w:proofErr w:type="spellEnd"/>
      <w:r>
        <w:t xml:space="preserve">”.  </w:t>
      </w:r>
      <w:r w:rsidR="00787AE6">
        <w:br/>
      </w:r>
      <w:r w:rsidRPr="00787AE6">
        <w:rPr>
          <w:i/>
        </w:rPr>
        <w:t>(</w:t>
      </w:r>
      <w:proofErr w:type="gramStart"/>
      <w:r w:rsidRPr="00787AE6">
        <w:rPr>
          <w:i/>
        </w:rPr>
        <w:t>i.e.</w:t>
      </w:r>
      <w:proofErr w:type="gramEnd"/>
      <w:r w:rsidRPr="00787AE6">
        <w:rPr>
          <w:i/>
        </w:rPr>
        <w:t xml:space="preserve"> “</w:t>
      </w:r>
      <w:proofErr w:type="spellStart"/>
      <w:r w:rsidRPr="00787AE6">
        <w:rPr>
          <w:i/>
        </w:rPr>
        <w:t>Cascioli</w:t>
      </w:r>
      <w:r w:rsidR="00442FD2" w:rsidRPr="00787AE6">
        <w:rPr>
          <w:i/>
        </w:rPr>
        <w:t>Erin_</w:t>
      </w:r>
      <w:r w:rsidRPr="00787AE6">
        <w:rPr>
          <w:i/>
        </w:rPr>
        <w:t>DebuggingPE</w:t>
      </w:r>
      <w:proofErr w:type="spellEnd"/>
      <w:r w:rsidRPr="00787AE6">
        <w:rPr>
          <w:i/>
        </w:rPr>
        <w:t>”)</w:t>
      </w:r>
    </w:p>
    <w:p w14:paraId="03E9888F" w14:textId="77777777" w:rsidR="00712414" w:rsidRDefault="00712414" w:rsidP="00712414">
      <w:pPr>
        <w:pStyle w:val="ListParagraph"/>
        <w:ind w:left="1080"/>
      </w:pPr>
    </w:p>
    <w:p w14:paraId="3128756C" w14:textId="77777777" w:rsidR="006650A5" w:rsidRPr="00424CBF" w:rsidRDefault="00712414" w:rsidP="006650A5">
      <w:pPr>
        <w:pStyle w:val="ListParagraph"/>
        <w:numPr>
          <w:ilvl w:val="0"/>
          <w:numId w:val="20"/>
        </w:numPr>
        <w:rPr>
          <w:b/>
        </w:rPr>
      </w:pPr>
      <w:r w:rsidRPr="00424CBF">
        <w:rPr>
          <w:b/>
        </w:rPr>
        <w:t>DOWNLOAD</w:t>
      </w:r>
      <w:r w:rsidR="00D60CEF">
        <w:t xml:space="preserve"> the starter file “</w:t>
      </w:r>
      <w:proofErr w:type="spellStart"/>
      <w:r w:rsidR="00A77EB1" w:rsidRPr="00A77EB1">
        <w:rPr>
          <w:i/>
          <w:color w:val="000000" w:themeColor="text1"/>
        </w:rPr>
        <w:t>GDAPS_</w:t>
      </w:r>
      <w:r w:rsidR="00D60CEF" w:rsidRPr="00A77EB1">
        <w:rPr>
          <w:i/>
          <w:color w:val="000000" w:themeColor="text1"/>
        </w:rPr>
        <w:t>Debugging</w:t>
      </w:r>
      <w:r w:rsidR="009A1D14" w:rsidRPr="00A77EB1">
        <w:rPr>
          <w:i/>
          <w:color w:val="000000" w:themeColor="text1"/>
        </w:rPr>
        <w:t>Starter</w:t>
      </w:r>
      <w:proofErr w:type="spellEnd"/>
      <w:r w:rsidR="006650A5">
        <w:t xml:space="preserve">” in MyCourses.  </w:t>
      </w:r>
      <w:r w:rsidRPr="00424CBF">
        <w:rPr>
          <w:b/>
        </w:rPr>
        <w:t>DO NOT rename the file</w:t>
      </w:r>
      <w:r w:rsidR="006650A5" w:rsidRPr="00424CBF">
        <w:rPr>
          <w:b/>
        </w:rPr>
        <w:t>.</w:t>
      </w:r>
    </w:p>
    <w:p w14:paraId="782D6ECC" w14:textId="77777777" w:rsidR="00712414" w:rsidRDefault="00712414" w:rsidP="00712414">
      <w:pPr>
        <w:pStyle w:val="ListParagraph"/>
        <w:ind w:left="360"/>
      </w:pPr>
    </w:p>
    <w:p w14:paraId="02007BA7" w14:textId="77777777" w:rsidR="006C382B" w:rsidRDefault="00712414" w:rsidP="006650A5">
      <w:pPr>
        <w:pStyle w:val="ListParagraph"/>
        <w:numPr>
          <w:ilvl w:val="0"/>
          <w:numId w:val="20"/>
        </w:numPr>
      </w:pPr>
      <w:r w:rsidRPr="00424CBF">
        <w:rPr>
          <w:b/>
        </w:rPr>
        <w:t>UNZIP</w:t>
      </w:r>
      <w:r>
        <w:t xml:space="preserve"> the starter file.</w:t>
      </w:r>
      <w:r w:rsidR="007B49A1">
        <w:t xml:space="preserve">  </w:t>
      </w:r>
      <w:r w:rsidR="002E5EB0">
        <w:t xml:space="preserve">Place this </w:t>
      </w:r>
      <w:r w:rsidR="006C382B">
        <w:t xml:space="preserve">unzipped </w:t>
      </w:r>
      <w:r w:rsidR="002E5EB0">
        <w:t xml:space="preserve">file in your </w:t>
      </w:r>
      <w:r w:rsidR="002E5EB0" w:rsidRPr="002E5EB0">
        <w:rPr>
          <w:b/>
        </w:rPr>
        <w:t>local repo’s PE’s folder</w:t>
      </w:r>
      <w:r w:rsidR="002E5EB0">
        <w:t xml:space="preserve">.  </w:t>
      </w:r>
    </w:p>
    <w:p w14:paraId="67946CBD" w14:textId="77777777" w:rsidR="006C382B" w:rsidRDefault="006C382B" w:rsidP="006C382B">
      <w:pPr>
        <w:pStyle w:val="ListParagraph"/>
        <w:ind w:left="360"/>
      </w:pPr>
    </w:p>
    <w:p w14:paraId="441C7BE8" w14:textId="77777777" w:rsidR="00712414" w:rsidRDefault="002E5EB0" w:rsidP="006650A5">
      <w:pPr>
        <w:pStyle w:val="ListParagraph"/>
        <w:numPr>
          <w:ilvl w:val="0"/>
          <w:numId w:val="20"/>
        </w:numPr>
      </w:pPr>
      <w:r w:rsidRPr="002E5EB0">
        <w:rPr>
          <w:b/>
        </w:rPr>
        <w:t>Commit</w:t>
      </w:r>
      <w:r>
        <w:t xml:space="preserve"> and </w:t>
      </w:r>
      <w:r w:rsidRPr="002E5EB0">
        <w:rPr>
          <w:b/>
        </w:rPr>
        <w:t>push</w:t>
      </w:r>
      <w:r>
        <w:t xml:space="preserve">! </w:t>
      </w:r>
    </w:p>
    <w:p w14:paraId="13CA5DAF" w14:textId="77777777" w:rsidR="006650A5" w:rsidRDefault="006650A5" w:rsidP="006650A5">
      <w:pPr>
        <w:pStyle w:val="ListParagraph"/>
        <w:ind w:left="360"/>
      </w:pPr>
    </w:p>
    <w:p w14:paraId="5578B35A" w14:textId="77777777" w:rsidR="006C382B" w:rsidRDefault="006C382B" w:rsidP="006C382B">
      <w:pPr>
        <w:pStyle w:val="Heading2"/>
      </w:pPr>
      <w:r>
        <w:t>Important Info</w:t>
      </w:r>
    </w:p>
    <w:p w14:paraId="1285670E" w14:textId="77777777" w:rsidR="00EF364E" w:rsidRDefault="00585EEB" w:rsidP="000001A4">
      <w:pPr>
        <w:pStyle w:val="ListParagraph"/>
        <w:numPr>
          <w:ilvl w:val="0"/>
          <w:numId w:val="25"/>
        </w:numPr>
      </w:pPr>
      <w:r>
        <w:t xml:space="preserve">This exercise requires screenshots.  </w:t>
      </w:r>
      <w:r w:rsidR="00EF364E">
        <w:t xml:space="preserve">To do this, use the “Snipping Tool” found in Windows.  </w:t>
      </w:r>
      <w:r>
        <w:t xml:space="preserve">Search for it </w:t>
      </w:r>
      <w:r w:rsidR="002D122C">
        <w:t>by clicking on the Windows logo in the bottom-left corner of the desktop and typing “snipping.”</w:t>
      </w:r>
    </w:p>
    <w:p w14:paraId="22CF3205" w14:textId="77777777" w:rsidR="00EF364E" w:rsidRDefault="00EF364E" w:rsidP="006650A5">
      <w:pPr>
        <w:ind w:left="360"/>
      </w:pPr>
      <w:r>
        <w:rPr>
          <w:noProof/>
        </w:rPr>
        <w:drawing>
          <wp:inline distT="0" distB="0" distL="0" distR="0" wp14:anchorId="22E62EDF" wp14:editId="73A0EEB6">
            <wp:extent cx="37147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14:paraId="01BEAA8F" w14:textId="77777777" w:rsidR="00EF364E" w:rsidRDefault="00EF364E" w:rsidP="006650A5">
      <w:pPr>
        <w:ind w:left="360"/>
      </w:pPr>
      <w:r>
        <w:t>When you click “New”, the entire screen will appear ghosted.  You can then click and drag anywhere to select a box.  This selection will then appear in its own window, where you can then paste into this document.  You can also save the snip, although you don’t need to for this exercise.</w:t>
      </w:r>
    </w:p>
    <w:p w14:paraId="0AA1E108" w14:textId="77777777" w:rsidR="002E5EB0" w:rsidRDefault="002E5EB0" w:rsidP="00C031A0"/>
    <w:p w14:paraId="7F42A268" w14:textId="77777777" w:rsidR="00DD393F" w:rsidRPr="00585EEB" w:rsidRDefault="006650A5" w:rsidP="006650A5">
      <w:pPr>
        <w:pStyle w:val="ListParagraph"/>
        <w:numPr>
          <w:ilvl w:val="0"/>
          <w:numId w:val="20"/>
        </w:numPr>
        <w:rPr>
          <w:rFonts w:ascii="Arial" w:hAnsi="Arial" w:cs="Arial"/>
          <w:b/>
          <w:bCs/>
          <w:i/>
          <w:iCs/>
          <w:sz w:val="28"/>
          <w:szCs w:val="28"/>
        </w:rPr>
      </w:pPr>
      <w:r w:rsidRPr="00585EEB">
        <w:rPr>
          <w:b/>
        </w:rPr>
        <w:t xml:space="preserve">Read this entire document before </w:t>
      </w:r>
      <w:r w:rsidR="00787AE6">
        <w:rPr>
          <w:b/>
        </w:rPr>
        <w:t>moving on</w:t>
      </w:r>
      <w:r w:rsidRPr="00585EEB">
        <w:rPr>
          <w:b/>
        </w:rPr>
        <w:t>!</w:t>
      </w:r>
      <w:r w:rsidR="00DD393F" w:rsidRPr="00585EEB">
        <w:rPr>
          <w:b/>
        </w:rPr>
        <w:br w:type="page"/>
      </w:r>
    </w:p>
    <w:p w14:paraId="3A5D70F3" w14:textId="77777777" w:rsidR="00EF364E" w:rsidRDefault="007D08A0" w:rsidP="000D1987">
      <w:pPr>
        <w:pStyle w:val="Heading2"/>
      </w:pPr>
      <w:r>
        <w:lastRenderedPageBreak/>
        <w:t>Debugging</w:t>
      </w:r>
    </w:p>
    <w:p w14:paraId="2DC2EAAD" w14:textId="77777777" w:rsidR="00D60CEF" w:rsidRDefault="002224F5" w:rsidP="00C519A7">
      <w:pPr>
        <w:pStyle w:val="ListParagraph"/>
        <w:numPr>
          <w:ilvl w:val="0"/>
          <w:numId w:val="20"/>
        </w:numPr>
      </w:pPr>
      <w:r>
        <w:rPr>
          <w:b/>
        </w:rPr>
        <w:t>OPEN</w:t>
      </w:r>
      <w:r>
        <w:t xml:space="preserve"> the unzipped file’s solution in Visual Studio.</w:t>
      </w:r>
    </w:p>
    <w:p w14:paraId="29B1C4DE" w14:textId="77777777" w:rsidR="00B02A2B" w:rsidRDefault="00B02A2B" w:rsidP="00C37BD1"/>
    <w:p w14:paraId="23DA4035" w14:textId="77777777" w:rsidR="00D60CEF" w:rsidRDefault="002224F5" w:rsidP="00C37BD1">
      <w:r>
        <w:t>Many code</w:t>
      </w:r>
      <w:r w:rsidR="00B02A2B">
        <w:t xml:space="preserve"> statements </w:t>
      </w:r>
      <w:r w:rsidR="00D60CEF">
        <w:t>are broken</w:t>
      </w:r>
      <w:r w:rsidR="004030A2">
        <w:t xml:space="preserve"> via a compile-time, runtime, or logic error</w:t>
      </w:r>
      <w:r w:rsidR="00D60CEF">
        <w:t xml:space="preserve">.  Your task is to use the debugger, taking screenshots along the way, to determine the errors </w:t>
      </w:r>
      <w:r w:rsidR="004F14A5">
        <w:t xml:space="preserve">and </w:t>
      </w:r>
      <w:r w:rsidR="00D60CEF">
        <w:t xml:space="preserve">fix them.  </w:t>
      </w:r>
    </w:p>
    <w:p w14:paraId="06DDF6A4" w14:textId="77777777" w:rsidR="007D08A0" w:rsidRDefault="007D08A0" w:rsidP="00651D8B"/>
    <w:p w14:paraId="0C4BACB3" w14:textId="77777777" w:rsidR="007D08A0" w:rsidRDefault="007D08A0" w:rsidP="007D08A0">
      <w:pPr>
        <w:pStyle w:val="Heading2"/>
      </w:pPr>
      <w:r>
        <w:t>Documenting the errors</w:t>
      </w:r>
    </w:p>
    <w:p w14:paraId="4E2D0E91" w14:textId="77777777" w:rsidR="007D08A0" w:rsidRDefault="007D08A0" w:rsidP="00651D8B">
      <w:r>
        <w:t xml:space="preserve">As you debug this code, document each error </w:t>
      </w:r>
      <w:r w:rsidR="009F363B">
        <w:t>with</w:t>
      </w:r>
      <w:r>
        <w:t xml:space="preserve"> </w:t>
      </w:r>
      <w:r w:rsidR="009F363B">
        <w:t xml:space="preserve">its error type, </w:t>
      </w:r>
      <w:r>
        <w:t>then describe how you fixed it.  An example is given below:</w:t>
      </w:r>
    </w:p>
    <w:p w14:paraId="3194ABB7" w14:textId="77777777" w:rsidR="007D08A0" w:rsidRDefault="007D08A0" w:rsidP="00651D8B"/>
    <w:p w14:paraId="2F8C598F" w14:textId="77777777" w:rsidR="007D08A0" w:rsidRDefault="007D08A0" w:rsidP="00651D8B">
      <w:pPr>
        <w:rPr>
          <w:b/>
        </w:rPr>
      </w:pPr>
      <w:r>
        <w:rPr>
          <w:b/>
        </w:rPr>
        <w:t>Error #1</w:t>
      </w:r>
    </w:p>
    <w:p w14:paraId="365480C4" w14:textId="77777777"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62DCB36C" w14:textId="77777777" w:rsidR="007D08A0" w:rsidRDefault="00E758B1" w:rsidP="00651D8B">
      <w:r>
        <w:t>Line 3</w:t>
      </w:r>
      <w:r w:rsidR="00EF140E">
        <w:t>0</w:t>
      </w:r>
      <w:r w:rsidR="007D08A0">
        <w:t xml:space="preserve"> parses the user’s data to a double and attempts to save that in an integer variable.  A value of type double cannot be assigned to an integer variable</w:t>
      </w:r>
      <w:r w:rsidR="00D3707B">
        <w:t>; they are not compatible</w:t>
      </w:r>
      <w:r w:rsidR="007D08A0">
        <w:t xml:space="preserve">. </w:t>
      </w:r>
      <w:r w:rsidR="002F04C1">
        <w:t xml:space="preserve"> I knew this was an error because it was underlined in red squiggles in Visual Studio. </w:t>
      </w:r>
    </w:p>
    <w:p w14:paraId="47DC165E" w14:textId="77777777" w:rsidR="00D9346D" w:rsidRDefault="00D9346D" w:rsidP="00651D8B"/>
    <w:p w14:paraId="6152EFB6" w14:textId="77777777" w:rsidR="00D9346D" w:rsidRDefault="00D9346D" w:rsidP="00651D8B">
      <w:r>
        <w:rPr>
          <w:noProof/>
        </w:rPr>
        <w:drawing>
          <wp:inline distT="0" distB="0" distL="0" distR="0" wp14:anchorId="7FF2A3D0" wp14:editId="1A8371C1">
            <wp:extent cx="3306471" cy="24130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050" cy="262142"/>
                    </a:xfrm>
                    <a:prstGeom prst="rect">
                      <a:avLst/>
                    </a:prstGeom>
                  </pic:spPr>
                </pic:pic>
              </a:graphicData>
            </a:graphic>
          </wp:inline>
        </w:drawing>
      </w:r>
    </w:p>
    <w:p w14:paraId="45C2F19C" w14:textId="77777777" w:rsidR="00D9346D" w:rsidRDefault="00D9346D" w:rsidP="00651D8B">
      <w:r>
        <w:rPr>
          <w:noProof/>
        </w:rPr>
        <w:drawing>
          <wp:inline distT="0" distB="0" distL="0" distR="0" wp14:anchorId="3FAFB116" wp14:editId="522966C4">
            <wp:extent cx="54864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775"/>
                    </a:xfrm>
                    <a:prstGeom prst="rect">
                      <a:avLst/>
                    </a:prstGeom>
                  </pic:spPr>
                </pic:pic>
              </a:graphicData>
            </a:graphic>
          </wp:inline>
        </w:drawing>
      </w:r>
    </w:p>
    <w:p w14:paraId="62BBB500" w14:textId="77777777" w:rsidR="007D08A0" w:rsidRDefault="007D08A0" w:rsidP="00651D8B"/>
    <w:p w14:paraId="561BBE34" w14:textId="77777777" w:rsidR="007D08A0" w:rsidRDefault="007D08A0" w:rsidP="00651D8B">
      <w:r w:rsidRPr="007D08A0">
        <w:rPr>
          <w:b/>
        </w:rPr>
        <w:t>What type of error is it?</w:t>
      </w:r>
      <w:r>
        <w:t xml:space="preserve">  Syntax (or compile time) error</w:t>
      </w:r>
    </w:p>
    <w:p w14:paraId="015CBEBD" w14:textId="77777777" w:rsidR="007D08A0" w:rsidRDefault="007D08A0" w:rsidP="00651D8B"/>
    <w:p w14:paraId="5E0E1713" w14:textId="77777777" w:rsidR="007D08A0" w:rsidRDefault="007D08A0" w:rsidP="00651D8B">
      <w:r w:rsidRPr="007D08A0">
        <w:rPr>
          <w:b/>
        </w:rPr>
        <w:t>How did you fix it?</w:t>
      </w:r>
      <w:r>
        <w:t xml:space="preserve">  I </w:t>
      </w:r>
      <w:r w:rsidR="003874A4">
        <w:t xml:space="preserve">parsed userNumber2AsString to an integer instead of </w:t>
      </w:r>
      <w:r w:rsidR="000B50A1">
        <w:t xml:space="preserve">a </w:t>
      </w:r>
      <w:r>
        <w:t xml:space="preserve">double. </w:t>
      </w:r>
    </w:p>
    <w:p w14:paraId="5D981981" w14:textId="77777777" w:rsidR="0012096A" w:rsidRDefault="0012096A" w:rsidP="00651D8B"/>
    <w:p w14:paraId="2F175ADB" w14:textId="77777777" w:rsidR="002F04C1" w:rsidRDefault="002F04C1" w:rsidP="002F04C1">
      <w:pPr>
        <w:pStyle w:val="Heading2"/>
      </w:pPr>
      <w:r>
        <w:t>Submission</w:t>
      </w:r>
    </w:p>
    <w:p w14:paraId="2E055A1A" w14:textId="77777777" w:rsidR="002F04C1" w:rsidRDefault="002F04C1" w:rsidP="00651D8B">
      <w:r>
        <w:t xml:space="preserve">When you are finished, </w:t>
      </w:r>
      <w:r w:rsidR="008F7E35">
        <w:t xml:space="preserve">upload BOTH to the appropriate </w:t>
      </w:r>
      <w:proofErr w:type="spellStart"/>
      <w:r w:rsidR="008F7E35">
        <w:t>dropbox</w:t>
      </w:r>
      <w:proofErr w:type="spellEnd"/>
      <w:r w:rsidR="008F7E35">
        <w:t>:</w:t>
      </w:r>
    </w:p>
    <w:p w14:paraId="1E5E696B" w14:textId="77777777" w:rsidR="002F04C1" w:rsidRDefault="008F7E35" w:rsidP="00703940">
      <w:pPr>
        <w:pStyle w:val="ListParagraph"/>
        <w:numPr>
          <w:ilvl w:val="0"/>
          <w:numId w:val="23"/>
        </w:numPr>
      </w:pPr>
      <w:r>
        <w:t>T</w:t>
      </w:r>
      <w:r w:rsidR="002F04C1">
        <w:t xml:space="preserve">his completed document and </w:t>
      </w:r>
    </w:p>
    <w:p w14:paraId="26FEFCC6" w14:textId="77777777" w:rsidR="002F04C1" w:rsidRDefault="00EC2825" w:rsidP="00703940">
      <w:pPr>
        <w:pStyle w:val="ListParagraph"/>
        <w:numPr>
          <w:ilvl w:val="0"/>
          <w:numId w:val="23"/>
        </w:numPr>
      </w:pPr>
      <w:r>
        <w:t>The commit link to your completed program</w:t>
      </w:r>
    </w:p>
    <w:p w14:paraId="1F33F5AC" w14:textId="77777777" w:rsidR="002F04C1" w:rsidRDefault="002F04C1" w:rsidP="00651D8B"/>
    <w:p w14:paraId="276494BD" w14:textId="77777777" w:rsidR="003259F6" w:rsidRDefault="003259F6" w:rsidP="003259F6">
      <w:pPr>
        <w:pStyle w:val="Heading2"/>
      </w:pPr>
      <w:r>
        <w:t>NOW - Go forth and debug!</w:t>
      </w:r>
    </w:p>
    <w:p w14:paraId="58AAD48D" w14:textId="77777777" w:rsidR="003259F6" w:rsidRDefault="003259F6" w:rsidP="003259F6">
      <w:pPr>
        <w:pStyle w:val="ListParagraph"/>
        <w:numPr>
          <w:ilvl w:val="0"/>
          <w:numId w:val="20"/>
        </w:numPr>
      </w:pPr>
      <w:r>
        <w:t>Debug the broken program to the best of your ability, and document along the way!</w:t>
      </w:r>
    </w:p>
    <w:p w14:paraId="2CA90069" w14:textId="77777777" w:rsidR="00ED3B4C" w:rsidRDefault="00ED3B4C" w:rsidP="00ED3B4C">
      <w:r>
        <w:br w:type="page"/>
      </w:r>
    </w:p>
    <w:p w14:paraId="6A819827" w14:textId="77777777" w:rsidR="002F04C1" w:rsidRDefault="00ED3B4C" w:rsidP="00ED3B4C">
      <w:pPr>
        <w:pStyle w:val="Heading2"/>
      </w:pPr>
      <w:r>
        <w:lastRenderedPageBreak/>
        <w:t>A GOOD Sample Run</w:t>
      </w:r>
    </w:p>
    <w:p w14:paraId="08B71279" w14:textId="77777777" w:rsidR="00ED3B4C" w:rsidRDefault="00ED3B4C" w:rsidP="00651D8B">
      <w:r>
        <w:t xml:space="preserve">Your </w:t>
      </w:r>
      <w:r w:rsidR="008403BC">
        <w:t xml:space="preserve">fixed </w:t>
      </w:r>
      <w:r>
        <w:t xml:space="preserve">program should run </w:t>
      </w:r>
      <w:r w:rsidRPr="008403BC">
        <w:rPr>
          <w:i/>
          <w:u w:val="single"/>
        </w:rPr>
        <w:t>exactly</w:t>
      </w:r>
      <w:r>
        <w:t xml:space="preserve"> like this sample run.  Be sure that you are debugging enough so that your program’s output matches this sample run. </w:t>
      </w:r>
    </w:p>
    <w:p w14:paraId="724C5A8F" w14:textId="77777777" w:rsidR="00235D58" w:rsidRDefault="00235D58" w:rsidP="00651D8B"/>
    <w:p w14:paraId="763B1F66" w14:textId="77777777" w:rsidR="00235D58" w:rsidRPr="00235D58" w:rsidRDefault="00235D58" w:rsidP="00651D8B">
      <w:pPr>
        <w:rPr>
          <w:i/>
        </w:rPr>
      </w:pPr>
      <w:r w:rsidRPr="00235D58">
        <w:rPr>
          <w:i/>
        </w:rPr>
        <w:t>FYI</w:t>
      </w:r>
      <w:r w:rsidR="0019601C">
        <w:rPr>
          <w:i/>
        </w:rPr>
        <w:t>: User i</w:t>
      </w:r>
      <w:r w:rsidRPr="00235D58">
        <w:rPr>
          <w:i/>
        </w:rPr>
        <w:t xml:space="preserve">nput </w:t>
      </w:r>
      <w:r w:rsidR="0019601C">
        <w:rPr>
          <w:i/>
        </w:rPr>
        <w:t xml:space="preserve">is </w:t>
      </w:r>
      <w:r w:rsidRPr="00235D58">
        <w:rPr>
          <w:i/>
        </w:rPr>
        <w:t>shown below in blue bolded text.  Your program will only show white</w:t>
      </w:r>
      <w:r w:rsidR="00062890">
        <w:rPr>
          <w:i/>
        </w:rPr>
        <w:t>, non-bold</w:t>
      </w:r>
      <w:r w:rsidRPr="00235D58">
        <w:rPr>
          <w:i/>
        </w:rPr>
        <w:t xml:space="preserve"> text. </w:t>
      </w:r>
    </w:p>
    <w:p w14:paraId="55308B35" w14:textId="77777777" w:rsidR="00ED3B4C" w:rsidRDefault="00ED3B4C" w:rsidP="00651D8B"/>
    <w:p w14:paraId="42595389" w14:textId="77777777" w:rsidR="00ED3B4C" w:rsidRPr="00436DC1" w:rsidRDefault="00ED3B4C" w:rsidP="00ED3B4C">
      <w:pPr>
        <w:rPr>
          <w:rFonts w:ascii="Consolas" w:hAnsi="Consolas"/>
          <w:sz w:val="20"/>
        </w:rPr>
      </w:pPr>
      <w:r w:rsidRPr="00436DC1">
        <w:rPr>
          <w:rFonts w:ascii="Consolas" w:hAnsi="Consolas"/>
          <w:sz w:val="20"/>
        </w:rPr>
        <w:t>Hi there! This is the percent calculator.</w:t>
      </w:r>
    </w:p>
    <w:p w14:paraId="77E67C18" w14:textId="77777777" w:rsidR="00ED3B4C" w:rsidRPr="00436DC1" w:rsidRDefault="00ED3B4C" w:rsidP="00ED3B4C">
      <w:pPr>
        <w:rPr>
          <w:rFonts w:ascii="Consolas" w:hAnsi="Consolas"/>
          <w:sz w:val="20"/>
        </w:rPr>
      </w:pPr>
      <w:r w:rsidRPr="00436DC1">
        <w:rPr>
          <w:rFonts w:ascii="Consolas" w:hAnsi="Consolas"/>
          <w:sz w:val="20"/>
        </w:rPr>
        <w:t>Give me a number and I'll calculate it to your given percentage.</w:t>
      </w:r>
    </w:p>
    <w:p w14:paraId="60338FF1" w14:textId="77777777" w:rsidR="00ED3B4C" w:rsidRPr="00436DC1" w:rsidRDefault="00ED3B4C" w:rsidP="00ED3B4C">
      <w:pPr>
        <w:rPr>
          <w:rFonts w:ascii="Consolas" w:hAnsi="Consolas"/>
          <w:sz w:val="20"/>
        </w:rPr>
      </w:pPr>
    </w:p>
    <w:p w14:paraId="3525E7B2" w14:textId="77777777" w:rsidR="00ED3B4C" w:rsidRPr="00436DC1" w:rsidRDefault="00ED3B4C" w:rsidP="00ED3B4C">
      <w:pPr>
        <w:rPr>
          <w:rFonts w:ascii="Consolas" w:hAnsi="Consolas"/>
          <w:sz w:val="20"/>
        </w:rPr>
      </w:pPr>
      <w:r w:rsidRPr="00436DC1">
        <w:rPr>
          <w:rFonts w:ascii="Consolas" w:hAnsi="Consolas"/>
          <w:sz w:val="20"/>
        </w:rPr>
        <w:t xml:space="preserve">First, enter a number between 1 and 100: </w:t>
      </w:r>
      <w:r w:rsidR="004F7846" w:rsidRPr="004F7846">
        <w:rPr>
          <w:rFonts w:ascii="Consolas" w:hAnsi="Consolas"/>
          <w:b/>
          <w:i/>
          <w:color w:val="4F81BD" w:themeColor="accent1"/>
          <w:sz w:val="20"/>
        </w:rPr>
        <w:t>50</w:t>
      </w:r>
    </w:p>
    <w:p w14:paraId="0A3654A9" w14:textId="77777777" w:rsidR="00ED3B4C" w:rsidRPr="00436DC1" w:rsidRDefault="00ED3B4C" w:rsidP="00ED3B4C">
      <w:pPr>
        <w:rPr>
          <w:rFonts w:ascii="Consolas" w:hAnsi="Consolas"/>
          <w:sz w:val="20"/>
        </w:rPr>
      </w:pPr>
      <w:r w:rsidRPr="00436DC1">
        <w:rPr>
          <w:rFonts w:ascii="Consolas" w:hAnsi="Consolas"/>
          <w:sz w:val="20"/>
        </w:rPr>
        <w:t xml:space="preserve">Now, enter a number between 1 and 9: </w:t>
      </w:r>
      <w:r w:rsidR="004F7846" w:rsidRPr="004F7846">
        <w:rPr>
          <w:rFonts w:ascii="Consolas" w:hAnsi="Consolas"/>
          <w:b/>
          <w:i/>
          <w:color w:val="4F81BD" w:themeColor="accent1"/>
          <w:sz w:val="20"/>
        </w:rPr>
        <w:t>2</w:t>
      </w:r>
    </w:p>
    <w:p w14:paraId="615A8553" w14:textId="77777777" w:rsidR="00ED3B4C" w:rsidRPr="00436DC1" w:rsidRDefault="004F7846" w:rsidP="00ED3B4C">
      <w:pPr>
        <w:rPr>
          <w:rFonts w:ascii="Consolas" w:hAnsi="Consolas"/>
          <w:sz w:val="20"/>
        </w:rPr>
      </w:pPr>
      <w:r>
        <w:rPr>
          <w:rFonts w:ascii="Consolas" w:hAnsi="Consolas"/>
          <w:sz w:val="20"/>
        </w:rPr>
        <w:t>2</w:t>
      </w:r>
      <w:r w:rsidR="00ED3B4C" w:rsidRPr="00436DC1">
        <w:rPr>
          <w:rFonts w:ascii="Consolas" w:hAnsi="Consolas"/>
          <w:sz w:val="20"/>
        </w:rPr>
        <w:t xml:space="preserve">0% of </w:t>
      </w:r>
      <w:r>
        <w:rPr>
          <w:rFonts w:ascii="Consolas" w:hAnsi="Consolas"/>
          <w:sz w:val="20"/>
        </w:rPr>
        <w:t>5</w:t>
      </w:r>
      <w:r w:rsidR="00ED3B4C" w:rsidRPr="00436DC1">
        <w:rPr>
          <w:rFonts w:ascii="Consolas" w:hAnsi="Consolas"/>
          <w:sz w:val="20"/>
        </w:rPr>
        <w:t xml:space="preserve">0 is </w:t>
      </w:r>
      <w:r>
        <w:rPr>
          <w:rFonts w:ascii="Consolas" w:hAnsi="Consolas"/>
          <w:sz w:val="20"/>
        </w:rPr>
        <w:t>10</w:t>
      </w:r>
    </w:p>
    <w:p w14:paraId="68B9A840" w14:textId="77777777" w:rsidR="00ED3B4C" w:rsidRPr="00436DC1" w:rsidRDefault="00ED3B4C" w:rsidP="00ED3B4C">
      <w:pPr>
        <w:rPr>
          <w:rFonts w:ascii="Consolas" w:hAnsi="Consolas"/>
          <w:sz w:val="20"/>
        </w:rPr>
      </w:pPr>
    </w:p>
    <w:p w14:paraId="35789D0E" w14:textId="77777777" w:rsidR="00ED3B4C" w:rsidRPr="00436DC1" w:rsidRDefault="00ED3B4C" w:rsidP="00ED3B4C">
      <w:pPr>
        <w:rPr>
          <w:rFonts w:ascii="Consolas" w:hAnsi="Consolas"/>
          <w:sz w:val="20"/>
        </w:rPr>
      </w:pPr>
      <w:r w:rsidRPr="00436DC1">
        <w:rPr>
          <w:rFonts w:ascii="Consolas" w:hAnsi="Consolas"/>
          <w:sz w:val="20"/>
        </w:rPr>
        <w:t>Great! Now let's determine some trigonometry.</w:t>
      </w:r>
    </w:p>
    <w:p w14:paraId="6F2DFAF3" w14:textId="77777777" w:rsidR="00ED3B4C" w:rsidRPr="003B559A" w:rsidRDefault="00712414" w:rsidP="00ED3B4C">
      <w:pPr>
        <w:rPr>
          <w:rFonts w:ascii="Consolas" w:hAnsi="Consolas"/>
          <w:b/>
          <w:i/>
          <w:sz w:val="20"/>
        </w:rPr>
      </w:pPr>
      <w:r>
        <w:rPr>
          <w:rFonts w:ascii="Consolas" w:hAnsi="Consolas"/>
          <w:sz w:val="20"/>
        </w:rPr>
        <w:t>Give me a whole</w:t>
      </w:r>
      <w:r w:rsidR="00ED3B4C" w:rsidRPr="00436DC1">
        <w:rPr>
          <w:rFonts w:ascii="Consolas" w:hAnsi="Consolas"/>
          <w:sz w:val="20"/>
        </w:rPr>
        <w:t xml:space="preserve"> angle in degrees, and I'll tell you the sine!</w:t>
      </w:r>
      <w:r w:rsidR="008403BC">
        <w:rPr>
          <w:rFonts w:ascii="Consolas" w:hAnsi="Consolas"/>
          <w:sz w:val="20"/>
        </w:rPr>
        <w:t xml:space="preserve"> </w:t>
      </w:r>
      <w:r w:rsidR="00ED3B4C" w:rsidRPr="004F7846">
        <w:rPr>
          <w:rFonts w:ascii="Consolas" w:hAnsi="Consolas"/>
          <w:b/>
          <w:i/>
          <w:color w:val="4F81BD" w:themeColor="accent1"/>
          <w:sz w:val="20"/>
        </w:rPr>
        <w:t>60</w:t>
      </w:r>
    </w:p>
    <w:p w14:paraId="52012673" w14:textId="77777777" w:rsidR="00ED3B4C" w:rsidRPr="00436DC1" w:rsidRDefault="00ED3B4C" w:rsidP="00ED3B4C">
      <w:pPr>
        <w:rPr>
          <w:rFonts w:ascii="Consolas" w:hAnsi="Consolas"/>
          <w:sz w:val="20"/>
        </w:rPr>
      </w:pPr>
      <w:r w:rsidRPr="00436DC1">
        <w:rPr>
          <w:rFonts w:ascii="Consolas" w:hAnsi="Consolas"/>
          <w:sz w:val="20"/>
        </w:rPr>
        <w:t>Converting to radians... 60 degrees is 1.0471975511965976 radians.</w:t>
      </w:r>
    </w:p>
    <w:p w14:paraId="112CF275" w14:textId="77777777" w:rsidR="00ED3B4C" w:rsidRPr="00436DC1" w:rsidRDefault="00650C5E" w:rsidP="00ED3B4C">
      <w:pPr>
        <w:rPr>
          <w:rFonts w:ascii="Consolas" w:hAnsi="Consolas"/>
          <w:sz w:val="20"/>
        </w:rPr>
      </w:pPr>
      <w:r>
        <w:rPr>
          <w:rFonts w:ascii="Consolas" w:hAnsi="Consolas"/>
          <w:sz w:val="20"/>
        </w:rPr>
        <w:t>The sine of 1.0</w:t>
      </w:r>
      <w:r w:rsidR="00FD3628">
        <w:rPr>
          <w:rFonts w:ascii="Consolas" w:hAnsi="Consolas"/>
          <w:sz w:val="20"/>
        </w:rPr>
        <w:t>5</w:t>
      </w:r>
      <w:r w:rsidR="00ED3B4C" w:rsidRPr="00436DC1">
        <w:rPr>
          <w:rFonts w:ascii="Consolas" w:hAnsi="Consolas"/>
          <w:sz w:val="20"/>
        </w:rPr>
        <w:t xml:space="preserve"> </w:t>
      </w:r>
      <w:r w:rsidR="00123087">
        <w:rPr>
          <w:rFonts w:ascii="Consolas" w:hAnsi="Consolas"/>
          <w:sz w:val="20"/>
        </w:rPr>
        <w:t>radians</w:t>
      </w:r>
      <w:r w:rsidR="00ED3B4C" w:rsidRPr="00436DC1">
        <w:rPr>
          <w:rFonts w:ascii="Consolas" w:hAnsi="Consolas"/>
          <w:sz w:val="20"/>
        </w:rPr>
        <w:t xml:space="preserve"> is 0.866</w:t>
      </w:r>
    </w:p>
    <w:p w14:paraId="045E1C78" w14:textId="77777777" w:rsidR="00ED3B4C" w:rsidRPr="00436DC1" w:rsidRDefault="00ED3B4C" w:rsidP="00ED3B4C">
      <w:pPr>
        <w:rPr>
          <w:rFonts w:ascii="Consolas" w:hAnsi="Consolas"/>
          <w:sz w:val="20"/>
        </w:rPr>
      </w:pPr>
    </w:p>
    <w:p w14:paraId="2976D048" w14:textId="77777777" w:rsidR="00ED3B4C" w:rsidRPr="00436DC1" w:rsidRDefault="00ED3B4C" w:rsidP="00ED3B4C">
      <w:pPr>
        <w:rPr>
          <w:rFonts w:ascii="Consolas" w:hAnsi="Consolas"/>
          <w:sz w:val="20"/>
        </w:rPr>
      </w:pPr>
      <w:r w:rsidRPr="00436DC1">
        <w:rPr>
          <w:rFonts w:ascii="Consolas" w:hAnsi="Consolas"/>
          <w:sz w:val="20"/>
        </w:rPr>
        <w:t>Lastly, tell me your name!</w:t>
      </w:r>
    </w:p>
    <w:p w14:paraId="4E2125D5" w14:textId="77777777" w:rsidR="00ED3B4C" w:rsidRPr="003B559A" w:rsidRDefault="00C519A7" w:rsidP="00ED3B4C">
      <w:pPr>
        <w:rPr>
          <w:rFonts w:ascii="Consolas" w:hAnsi="Consolas"/>
          <w:b/>
          <w:i/>
          <w:sz w:val="20"/>
        </w:rPr>
      </w:pPr>
      <w:r>
        <w:rPr>
          <w:rFonts w:ascii="Consolas" w:hAnsi="Consolas"/>
          <w:b/>
          <w:i/>
          <w:color w:val="4F81BD" w:themeColor="accent1"/>
          <w:sz w:val="20"/>
        </w:rPr>
        <w:t>Emily</w:t>
      </w:r>
    </w:p>
    <w:p w14:paraId="68B547C0" w14:textId="77777777" w:rsidR="00ED3B4C" w:rsidRPr="00436DC1" w:rsidRDefault="00ED3B4C" w:rsidP="00ED3B4C">
      <w:pPr>
        <w:rPr>
          <w:rFonts w:ascii="Consolas" w:hAnsi="Consolas"/>
          <w:sz w:val="20"/>
        </w:rPr>
      </w:pPr>
      <w:r w:rsidRPr="00436DC1">
        <w:rPr>
          <w:rFonts w:ascii="Consolas" w:hAnsi="Consolas"/>
          <w:sz w:val="20"/>
        </w:rPr>
        <w:t xml:space="preserve">I will rename you </w:t>
      </w:r>
      <w:proofErr w:type="spellStart"/>
      <w:r w:rsidR="00C519A7">
        <w:rPr>
          <w:rFonts w:ascii="Consolas" w:hAnsi="Consolas"/>
          <w:sz w:val="20"/>
        </w:rPr>
        <w:t>milyE</w:t>
      </w:r>
      <w:proofErr w:type="spellEnd"/>
      <w:r w:rsidRPr="00436DC1">
        <w:rPr>
          <w:rFonts w:ascii="Consolas" w:hAnsi="Consolas"/>
          <w:sz w:val="20"/>
        </w:rPr>
        <w:t>!</w:t>
      </w:r>
    </w:p>
    <w:p w14:paraId="0D8E75C2" w14:textId="77777777" w:rsidR="00ED3B4C" w:rsidRPr="00436DC1" w:rsidRDefault="00ED3B4C" w:rsidP="00ED3B4C">
      <w:pPr>
        <w:rPr>
          <w:rFonts w:ascii="Consolas" w:hAnsi="Consolas"/>
          <w:sz w:val="20"/>
        </w:rPr>
      </w:pPr>
    </w:p>
    <w:p w14:paraId="2D484142" w14:textId="77777777" w:rsidR="00ED3B4C" w:rsidRDefault="00ED3B4C" w:rsidP="00651D8B">
      <w:r w:rsidRPr="00436DC1">
        <w:rPr>
          <w:rFonts w:ascii="Consolas" w:hAnsi="Consolas"/>
          <w:sz w:val="20"/>
        </w:rPr>
        <w:t xml:space="preserve">Thanks for playing my game!  Have a great day, </w:t>
      </w:r>
      <w:r w:rsidR="00C519A7">
        <w:rPr>
          <w:rFonts w:ascii="Consolas" w:hAnsi="Consolas"/>
          <w:sz w:val="20"/>
        </w:rPr>
        <w:t>Emily</w:t>
      </w:r>
      <w:r w:rsidRPr="00436DC1">
        <w:rPr>
          <w:rFonts w:ascii="Consolas" w:hAnsi="Consolas"/>
          <w:sz w:val="20"/>
        </w:rPr>
        <w:t>!</w:t>
      </w:r>
    </w:p>
    <w:p w14:paraId="47FC5A24" w14:textId="77777777" w:rsidR="00ED3B4C" w:rsidRDefault="00ED3B4C" w:rsidP="00651D8B"/>
    <w:p w14:paraId="371AF6C3" w14:textId="77777777" w:rsidR="00A15CD5" w:rsidRDefault="00A15CD5" w:rsidP="00A15CD5">
      <w:pPr>
        <w:pStyle w:val="Heading2"/>
      </w:pPr>
      <w:r>
        <w:t xml:space="preserve">So how do I get my program to </w:t>
      </w:r>
      <w:r w:rsidR="006D5AFC">
        <w:t>match the sample run</w:t>
      </w:r>
      <w:r>
        <w:t>?</w:t>
      </w:r>
    </w:p>
    <w:p w14:paraId="20796EF5" w14:textId="77777777" w:rsidR="006D5AFC" w:rsidRDefault="00A15CD5" w:rsidP="00A15CD5">
      <w:r>
        <w:t xml:space="preserve">To get your output to match the sample run exactly, you’ll need to think about what needs to be fixed.  </w:t>
      </w:r>
    </w:p>
    <w:p w14:paraId="6DA277DB" w14:textId="77777777" w:rsidR="006D5AFC" w:rsidRDefault="006D5AFC" w:rsidP="00A15CD5"/>
    <w:p w14:paraId="0CDCF802" w14:textId="77777777" w:rsidR="00A15CD5" w:rsidRDefault="00A15CD5" w:rsidP="00A15CD5">
      <w:r>
        <w:t>That might include:</w:t>
      </w:r>
    </w:p>
    <w:p w14:paraId="14232A7D"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Fixing console output</w:t>
      </w:r>
    </w:p>
    <w:p w14:paraId="2421B502"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Declaring new variables</w:t>
      </w:r>
    </w:p>
    <w:p w14:paraId="3C29DF06"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Using the correct variables in the correct spots</w:t>
      </w:r>
    </w:p>
    <w:p w14:paraId="2D5DC618"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Changing mathematical expressions</w:t>
      </w:r>
    </w:p>
    <w:p w14:paraId="01854331"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Casting or changing variable data types</w:t>
      </w:r>
    </w:p>
    <w:p w14:paraId="706F5250"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 xml:space="preserve">Calling </w:t>
      </w:r>
      <w:r>
        <w:rPr>
          <w:rFonts w:cstheme="minorHAnsi"/>
          <w:szCs w:val="24"/>
        </w:rPr>
        <w:t xml:space="preserve">correct </w:t>
      </w:r>
      <w:r w:rsidRPr="00A15CD5">
        <w:rPr>
          <w:rFonts w:cstheme="minorHAnsi"/>
          <w:szCs w:val="24"/>
        </w:rPr>
        <w:t>methods</w:t>
      </w:r>
      <w:r>
        <w:rPr>
          <w:rFonts w:cstheme="minorHAnsi"/>
          <w:szCs w:val="24"/>
        </w:rPr>
        <w:t xml:space="preserve"> or additional methods</w:t>
      </w:r>
    </w:p>
    <w:p w14:paraId="79B5CB02"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Reading method documentation</w:t>
      </w:r>
    </w:p>
    <w:p w14:paraId="4E3A1286" w14:textId="77777777" w:rsidR="006D5AFC" w:rsidRDefault="006D5AFC" w:rsidP="00A15CD5">
      <w:pPr>
        <w:pStyle w:val="ListParagraph"/>
        <w:numPr>
          <w:ilvl w:val="0"/>
          <w:numId w:val="21"/>
        </w:numPr>
        <w:ind w:left="630"/>
        <w:rPr>
          <w:rFonts w:cstheme="minorHAnsi"/>
          <w:szCs w:val="24"/>
        </w:rPr>
      </w:pPr>
      <w:r>
        <w:rPr>
          <w:rFonts w:cstheme="minorHAnsi"/>
          <w:szCs w:val="24"/>
        </w:rPr>
        <w:t xml:space="preserve">… and whatever else you need to do to fix the program!  </w:t>
      </w:r>
    </w:p>
    <w:p w14:paraId="24E56FD4" w14:textId="77777777" w:rsidR="006D5AFC" w:rsidRDefault="006D5AFC" w:rsidP="006D5AFC">
      <w:pPr>
        <w:rPr>
          <w:rFonts w:cstheme="minorHAnsi"/>
          <w:szCs w:val="24"/>
        </w:rPr>
      </w:pPr>
    </w:p>
    <w:p w14:paraId="10FFE6FE" w14:textId="77777777" w:rsidR="006D5AFC" w:rsidRDefault="006D5AFC" w:rsidP="006D5AFC">
      <w:pPr>
        <w:rPr>
          <w:rFonts w:cstheme="minorHAnsi"/>
          <w:szCs w:val="24"/>
        </w:rPr>
      </w:pPr>
      <w:r>
        <w:rPr>
          <w:rFonts w:cstheme="minorHAnsi"/>
          <w:szCs w:val="24"/>
        </w:rPr>
        <w:t>You won’t need to:</w:t>
      </w:r>
    </w:p>
    <w:p w14:paraId="444D62FC" w14:textId="77777777" w:rsidR="006D5AFC" w:rsidRDefault="006D5AFC" w:rsidP="006D5AFC">
      <w:pPr>
        <w:pStyle w:val="ListParagraph"/>
        <w:numPr>
          <w:ilvl w:val="0"/>
          <w:numId w:val="22"/>
        </w:numPr>
        <w:rPr>
          <w:rFonts w:cstheme="minorHAnsi"/>
          <w:szCs w:val="24"/>
        </w:rPr>
      </w:pPr>
      <w:r>
        <w:rPr>
          <w:rFonts w:cstheme="minorHAnsi"/>
          <w:szCs w:val="24"/>
        </w:rPr>
        <w:t>Change comments</w:t>
      </w:r>
    </w:p>
    <w:p w14:paraId="67DB26AD" w14:textId="77777777" w:rsidR="006D5AFC" w:rsidRDefault="003F0312" w:rsidP="006D5AFC">
      <w:pPr>
        <w:pStyle w:val="ListParagraph"/>
        <w:numPr>
          <w:ilvl w:val="0"/>
          <w:numId w:val="22"/>
        </w:numPr>
        <w:rPr>
          <w:rFonts w:cstheme="minorHAnsi"/>
          <w:szCs w:val="24"/>
        </w:rPr>
      </w:pPr>
      <w:r>
        <w:rPr>
          <w:rFonts w:cstheme="minorHAnsi"/>
          <w:szCs w:val="24"/>
        </w:rPr>
        <w:t>Change existing variable</w:t>
      </w:r>
      <w:r w:rsidR="006D5AFC">
        <w:rPr>
          <w:rFonts w:cstheme="minorHAnsi"/>
          <w:szCs w:val="24"/>
        </w:rPr>
        <w:t xml:space="preserve"> names</w:t>
      </w:r>
      <w:r w:rsidR="006C382B">
        <w:rPr>
          <w:rFonts w:cstheme="minorHAnsi"/>
          <w:szCs w:val="24"/>
        </w:rPr>
        <w:t>. If one doesn’t exist, declare it!</w:t>
      </w:r>
    </w:p>
    <w:p w14:paraId="5D679F7A" w14:textId="77777777" w:rsidR="006D5AFC" w:rsidRPr="006D5AFC" w:rsidRDefault="006D5AFC" w:rsidP="006D5AFC">
      <w:pPr>
        <w:pStyle w:val="ListParagraph"/>
        <w:numPr>
          <w:ilvl w:val="0"/>
          <w:numId w:val="22"/>
        </w:numPr>
        <w:rPr>
          <w:rFonts w:cstheme="minorHAnsi"/>
          <w:szCs w:val="24"/>
        </w:rPr>
      </w:pPr>
      <w:r>
        <w:rPr>
          <w:rFonts w:cstheme="minorHAnsi"/>
          <w:szCs w:val="24"/>
        </w:rPr>
        <w:t>“Clean up” the code to match coding standards</w:t>
      </w:r>
    </w:p>
    <w:p w14:paraId="6B5DE2FC" w14:textId="77777777" w:rsidR="002F04C1" w:rsidRDefault="00C907DE" w:rsidP="002F04C1">
      <w:pPr>
        <w:pStyle w:val="Heading2"/>
      </w:pPr>
      <w:r>
        <w:lastRenderedPageBreak/>
        <w:t xml:space="preserve">Document Your </w:t>
      </w:r>
      <w:r w:rsidR="002F04C1">
        <w:t>Errors</w:t>
      </w:r>
      <w:r>
        <w:t xml:space="preserve"> Here!</w:t>
      </w:r>
    </w:p>
    <w:p w14:paraId="0BD9CB52" w14:textId="77777777" w:rsidR="002F04C1" w:rsidRDefault="002F04C1" w:rsidP="002F04C1">
      <w:r>
        <w:t xml:space="preserve">If there are not enough numbered prompts for the errors you find, add more. </w:t>
      </w:r>
      <w:r w:rsidR="00C907DE">
        <w:t xml:space="preserve">Alternately, depending on the number of errors you find and in what order you find them, you may have fewer than 10 errors.  </w:t>
      </w:r>
    </w:p>
    <w:p w14:paraId="3D59C050" w14:textId="77777777" w:rsidR="002F04C1" w:rsidRDefault="002F04C1" w:rsidP="002F04C1"/>
    <w:p w14:paraId="37338764" w14:textId="77777777" w:rsidR="007D08A0" w:rsidRDefault="007D08A0" w:rsidP="007D08A0">
      <w:pPr>
        <w:rPr>
          <w:b/>
        </w:rPr>
      </w:pPr>
      <w:r>
        <w:rPr>
          <w:b/>
        </w:rPr>
        <w:t>Error #1</w:t>
      </w:r>
    </w:p>
    <w:p w14:paraId="4EDDE85C" w14:textId="43F9DC34"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r w:rsidR="00962810">
        <w:rPr>
          <w:i/>
        </w:rPr>
        <w:t xml:space="preserve"> We run the debugger and found that there was an error on line 30. </w:t>
      </w:r>
    </w:p>
    <w:p w14:paraId="3227F3E1" w14:textId="77777777" w:rsidR="007D08A0" w:rsidRDefault="007D08A0" w:rsidP="007D08A0"/>
    <w:p w14:paraId="41C3CC24" w14:textId="681CFAF1" w:rsidR="007D08A0" w:rsidRDefault="007D08A0" w:rsidP="007D08A0">
      <w:r w:rsidRPr="007D08A0">
        <w:rPr>
          <w:b/>
        </w:rPr>
        <w:t>What type of error is it?</w:t>
      </w:r>
      <w:r w:rsidR="00962810">
        <w:rPr>
          <w:b/>
        </w:rPr>
        <w:t xml:space="preserve"> </w:t>
      </w:r>
      <w:r w:rsidR="00962810">
        <w:rPr>
          <w:bCs/>
        </w:rPr>
        <w:t>Syntax Error</w:t>
      </w:r>
      <w:r>
        <w:t xml:space="preserve">  </w:t>
      </w:r>
    </w:p>
    <w:p w14:paraId="0F7B4CE9" w14:textId="77777777" w:rsidR="002F04C1" w:rsidRDefault="002F04C1" w:rsidP="007D08A0"/>
    <w:p w14:paraId="0842333B" w14:textId="3AD3E723" w:rsidR="007D08A0" w:rsidRDefault="007D08A0" w:rsidP="007D08A0">
      <w:r w:rsidRPr="007D08A0">
        <w:rPr>
          <w:b/>
        </w:rPr>
        <w:t>How did you fix it?</w:t>
      </w:r>
      <w:r>
        <w:t xml:space="preserve">  </w:t>
      </w:r>
    </w:p>
    <w:p w14:paraId="6E56FFA8" w14:textId="06BB6D6C" w:rsidR="00962810" w:rsidRDefault="00962810" w:rsidP="007D08A0">
      <w:r>
        <w:t>I changed the double to int data type.</w:t>
      </w:r>
    </w:p>
    <w:p w14:paraId="6EB414D4" w14:textId="77777777" w:rsidR="007D08A0" w:rsidRDefault="007D08A0" w:rsidP="00651D8B"/>
    <w:p w14:paraId="0D900447" w14:textId="77777777" w:rsidR="007D08A0" w:rsidRDefault="007D08A0" w:rsidP="00651D8B"/>
    <w:p w14:paraId="6900C3A0" w14:textId="77777777" w:rsidR="00542973" w:rsidRDefault="00542973" w:rsidP="00651D8B"/>
    <w:p w14:paraId="5D5DB4EE" w14:textId="77777777" w:rsidR="002F04C1" w:rsidRDefault="002F04C1" w:rsidP="002F04C1">
      <w:pPr>
        <w:rPr>
          <w:b/>
        </w:rPr>
      </w:pPr>
      <w:r>
        <w:rPr>
          <w:b/>
        </w:rPr>
        <w:t>Error #2</w:t>
      </w:r>
    </w:p>
    <w:p w14:paraId="6EF2E633" w14:textId="5533E526"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r w:rsidR="00962810">
        <w:rPr>
          <w:i/>
        </w:rPr>
        <w:t xml:space="preserve"> </w:t>
      </w:r>
    </w:p>
    <w:p w14:paraId="42EAC7BC" w14:textId="3D77EF9D" w:rsidR="00962810" w:rsidRDefault="00962810" w:rsidP="002F04C1">
      <w:r>
        <w:rPr>
          <w:i/>
        </w:rPr>
        <w:t>Line 34 takes the variable userNumber1AsInt but this variable was never declared or initialized</w:t>
      </w:r>
      <w:r w:rsidR="0099085F">
        <w:rPr>
          <w:i/>
        </w:rPr>
        <w:t>.</w:t>
      </w:r>
      <w:r>
        <w:rPr>
          <w:i/>
        </w:rPr>
        <w:t xml:space="preserve"> </w:t>
      </w:r>
    </w:p>
    <w:p w14:paraId="77762743" w14:textId="77777777" w:rsidR="002F04C1" w:rsidRDefault="002F04C1" w:rsidP="002F04C1"/>
    <w:p w14:paraId="0ACD358C" w14:textId="2853703E" w:rsidR="002F04C1" w:rsidRDefault="002F04C1" w:rsidP="002F04C1">
      <w:r w:rsidRPr="007D08A0">
        <w:rPr>
          <w:b/>
        </w:rPr>
        <w:t>What type of error is it?</w:t>
      </w:r>
      <w:r>
        <w:t xml:space="preserve">  </w:t>
      </w:r>
      <w:r w:rsidR="0099085F">
        <w:t>L</w:t>
      </w:r>
      <w:r w:rsidR="00962810">
        <w:t>ogic</w:t>
      </w:r>
      <w:r w:rsidR="0099085F">
        <w:t xml:space="preserve"> error</w:t>
      </w:r>
    </w:p>
    <w:p w14:paraId="7D8BE73D" w14:textId="77777777" w:rsidR="002F04C1" w:rsidRDefault="002F04C1" w:rsidP="002F04C1"/>
    <w:p w14:paraId="7B3315E1" w14:textId="6F59E448" w:rsidR="002F04C1" w:rsidRDefault="002F04C1" w:rsidP="002F04C1">
      <w:r w:rsidRPr="007D08A0">
        <w:rPr>
          <w:b/>
        </w:rPr>
        <w:t>How did you fix it?</w:t>
      </w:r>
      <w:r>
        <w:t xml:space="preserve">  </w:t>
      </w:r>
    </w:p>
    <w:p w14:paraId="66979E5B" w14:textId="3B8FE902" w:rsidR="0099085F" w:rsidRDefault="0099085F" w:rsidP="002F04C1">
      <w:r>
        <w:t>We add the int variable userNumber1AsInt</w:t>
      </w:r>
    </w:p>
    <w:p w14:paraId="71DB495A" w14:textId="77777777" w:rsidR="00762756" w:rsidRDefault="00762756" w:rsidP="002F04C1"/>
    <w:p w14:paraId="049A0234" w14:textId="77777777" w:rsidR="0042200C" w:rsidRDefault="0042200C" w:rsidP="002F04C1">
      <w:pPr>
        <w:rPr>
          <w:b/>
        </w:rPr>
      </w:pPr>
    </w:p>
    <w:p w14:paraId="235325C9" w14:textId="77777777" w:rsidR="00542973" w:rsidRDefault="00542973" w:rsidP="002F04C1">
      <w:pPr>
        <w:rPr>
          <w:b/>
        </w:rPr>
      </w:pPr>
    </w:p>
    <w:p w14:paraId="47DD5FE5" w14:textId="77777777" w:rsidR="002F04C1" w:rsidRDefault="002F04C1" w:rsidP="002F04C1">
      <w:pPr>
        <w:rPr>
          <w:b/>
        </w:rPr>
      </w:pPr>
      <w:r>
        <w:rPr>
          <w:b/>
        </w:rPr>
        <w:t>Error #3</w:t>
      </w:r>
    </w:p>
    <w:p w14:paraId="12B49FCC" w14:textId="1AEAD4DC"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3DF4BB50" w14:textId="2CD44EBC" w:rsidR="0099085F" w:rsidRDefault="0099085F" w:rsidP="002F04C1">
      <w:r>
        <w:rPr>
          <w:i/>
        </w:rPr>
        <w:t>Line 50 it was trying to redeclare a variable that was already declared</w:t>
      </w:r>
    </w:p>
    <w:p w14:paraId="36631327" w14:textId="77777777" w:rsidR="002F04C1" w:rsidRDefault="002F04C1" w:rsidP="002F04C1"/>
    <w:p w14:paraId="11E281EF" w14:textId="0E6D5FBC" w:rsidR="002F04C1" w:rsidRDefault="002F04C1" w:rsidP="002F04C1">
      <w:r w:rsidRPr="007D08A0">
        <w:rPr>
          <w:b/>
        </w:rPr>
        <w:t>What type of error is it?</w:t>
      </w:r>
      <w:r>
        <w:t xml:space="preserve">  </w:t>
      </w:r>
      <w:r w:rsidR="0099085F">
        <w:t>Syntax Error</w:t>
      </w:r>
    </w:p>
    <w:p w14:paraId="399F5B3B" w14:textId="77777777" w:rsidR="002F04C1" w:rsidRDefault="002F04C1" w:rsidP="002F04C1"/>
    <w:p w14:paraId="317BC31F" w14:textId="14FE7176" w:rsidR="002F04C1" w:rsidRDefault="002F04C1" w:rsidP="002F04C1">
      <w:r w:rsidRPr="007D08A0">
        <w:rPr>
          <w:b/>
        </w:rPr>
        <w:t>How did you fix it?</w:t>
      </w:r>
      <w:r>
        <w:t xml:space="preserve">  </w:t>
      </w:r>
    </w:p>
    <w:p w14:paraId="00537E42" w14:textId="1734446C" w:rsidR="0099085F" w:rsidRDefault="0099085F" w:rsidP="002F04C1">
      <w:r>
        <w:t xml:space="preserve">Got rid of the data type in front of </w:t>
      </w:r>
      <w:proofErr w:type="spellStart"/>
      <w:r>
        <w:t>userAngleAsString</w:t>
      </w:r>
      <w:proofErr w:type="spellEnd"/>
      <w:r>
        <w:t xml:space="preserve">. </w:t>
      </w:r>
    </w:p>
    <w:p w14:paraId="73F94A2F" w14:textId="77777777" w:rsidR="002F04C1" w:rsidRDefault="002F04C1" w:rsidP="00651D8B"/>
    <w:p w14:paraId="3D9FE9AE" w14:textId="77777777" w:rsidR="00542973" w:rsidRDefault="00542973" w:rsidP="00651D8B"/>
    <w:p w14:paraId="3AD494BF" w14:textId="77777777" w:rsidR="002F04C1" w:rsidRDefault="002F04C1" w:rsidP="00651D8B"/>
    <w:p w14:paraId="085B49BE" w14:textId="77777777" w:rsidR="002F04C1" w:rsidRDefault="002F04C1" w:rsidP="002F04C1">
      <w:pPr>
        <w:rPr>
          <w:b/>
        </w:rPr>
      </w:pPr>
      <w:r>
        <w:rPr>
          <w:b/>
        </w:rPr>
        <w:lastRenderedPageBreak/>
        <w:t>Error #4</w:t>
      </w:r>
    </w:p>
    <w:p w14:paraId="3128B625" w14:textId="4B3198BC"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48BD324C" w14:textId="4176F009" w:rsidR="0099085F" w:rsidRDefault="0099085F" w:rsidP="002F04C1">
      <w:r>
        <w:rPr>
          <w:i/>
        </w:rPr>
        <w:t xml:space="preserve">Line 58 was </w:t>
      </w:r>
      <w:proofErr w:type="gramStart"/>
      <w:r>
        <w:rPr>
          <w:i/>
        </w:rPr>
        <w:t>try</w:t>
      </w:r>
      <w:proofErr w:type="gramEnd"/>
      <w:r>
        <w:rPr>
          <w:i/>
        </w:rPr>
        <w:t xml:space="preserve"> to use the variable </w:t>
      </w:r>
      <w:proofErr w:type="spellStart"/>
      <w:r>
        <w:rPr>
          <w:i/>
        </w:rPr>
        <w:t>sineOfAngle</w:t>
      </w:r>
      <w:proofErr w:type="spellEnd"/>
      <w:r>
        <w:rPr>
          <w:i/>
        </w:rPr>
        <w:t xml:space="preserve"> but it was never declared or defined.</w:t>
      </w:r>
    </w:p>
    <w:p w14:paraId="01E08528" w14:textId="77777777" w:rsidR="002F04C1" w:rsidRDefault="002F04C1" w:rsidP="002F04C1"/>
    <w:p w14:paraId="1D610F99" w14:textId="62D062FE" w:rsidR="002F04C1" w:rsidRDefault="002F04C1" w:rsidP="002F04C1">
      <w:r w:rsidRPr="007D08A0">
        <w:rPr>
          <w:b/>
        </w:rPr>
        <w:t>What type of error is it?</w:t>
      </w:r>
      <w:r>
        <w:t xml:space="preserve">  </w:t>
      </w:r>
      <w:r w:rsidR="0099085F">
        <w:t>Logic Error</w:t>
      </w:r>
    </w:p>
    <w:p w14:paraId="2FA01FAD" w14:textId="77777777" w:rsidR="002F04C1" w:rsidRDefault="002F04C1" w:rsidP="002F04C1"/>
    <w:p w14:paraId="2CEBF814" w14:textId="6F729BDD" w:rsidR="002F04C1" w:rsidRDefault="002F04C1" w:rsidP="002F04C1">
      <w:r w:rsidRPr="007D08A0">
        <w:rPr>
          <w:b/>
        </w:rPr>
        <w:t>How did you fix it?</w:t>
      </w:r>
      <w:r>
        <w:t xml:space="preserve">  </w:t>
      </w:r>
    </w:p>
    <w:p w14:paraId="1AD25537" w14:textId="54678EC4" w:rsidR="0099085F" w:rsidRDefault="0099085F" w:rsidP="002F04C1">
      <w:r>
        <w:t xml:space="preserve">We </w:t>
      </w:r>
      <w:r w:rsidR="00D61B32">
        <w:t xml:space="preserve">declared and initialized the variable so it was useable. </w:t>
      </w:r>
    </w:p>
    <w:p w14:paraId="7398F500" w14:textId="77777777" w:rsidR="00762756" w:rsidRDefault="00762756">
      <w:pPr>
        <w:rPr>
          <w:b/>
        </w:rPr>
      </w:pPr>
    </w:p>
    <w:p w14:paraId="4DFBE3C1" w14:textId="77777777" w:rsidR="002F04C1" w:rsidRDefault="002F04C1" w:rsidP="002F04C1">
      <w:pPr>
        <w:rPr>
          <w:b/>
        </w:rPr>
      </w:pPr>
      <w:r>
        <w:rPr>
          <w:b/>
        </w:rPr>
        <w:t>Error #5</w:t>
      </w:r>
    </w:p>
    <w:p w14:paraId="535D4C89" w14:textId="23DCEA9E"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6D217B13" w14:textId="3355ABA5" w:rsidR="00D61B32" w:rsidRDefault="00D61B32" w:rsidP="002F04C1">
      <w:r>
        <w:rPr>
          <w:i/>
        </w:rPr>
        <w:t xml:space="preserve">Line 78 </w:t>
      </w:r>
    </w:p>
    <w:p w14:paraId="3D4E136A" w14:textId="77777777" w:rsidR="002F04C1" w:rsidRDefault="002F04C1" w:rsidP="002F04C1"/>
    <w:p w14:paraId="774B95B5" w14:textId="77777777" w:rsidR="002F04C1" w:rsidRDefault="002F04C1" w:rsidP="002F04C1">
      <w:r w:rsidRPr="007D08A0">
        <w:rPr>
          <w:b/>
        </w:rPr>
        <w:t>What type of error is it?</w:t>
      </w:r>
      <w:r>
        <w:t xml:space="preserve">  </w:t>
      </w:r>
    </w:p>
    <w:p w14:paraId="29BB368B" w14:textId="77777777" w:rsidR="002F04C1" w:rsidRDefault="002F04C1" w:rsidP="002F04C1"/>
    <w:p w14:paraId="0E283AA8" w14:textId="77777777" w:rsidR="002F04C1" w:rsidRDefault="002F04C1" w:rsidP="002F04C1">
      <w:r w:rsidRPr="007D08A0">
        <w:rPr>
          <w:b/>
        </w:rPr>
        <w:t>How did you fix it?</w:t>
      </w:r>
      <w:r>
        <w:t xml:space="preserve">  </w:t>
      </w:r>
    </w:p>
    <w:p w14:paraId="385EEF70" w14:textId="77777777" w:rsidR="002F04C1" w:rsidRDefault="002F04C1" w:rsidP="002F04C1"/>
    <w:p w14:paraId="2D145C34" w14:textId="77777777" w:rsidR="00542973" w:rsidRDefault="00542973" w:rsidP="002F04C1"/>
    <w:p w14:paraId="0121F96E" w14:textId="77777777" w:rsidR="002F04C1" w:rsidRDefault="002F04C1" w:rsidP="002F04C1"/>
    <w:p w14:paraId="0F6AAFD4" w14:textId="77777777" w:rsidR="002F04C1" w:rsidRDefault="002F04C1" w:rsidP="002F04C1">
      <w:pPr>
        <w:rPr>
          <w:b/>
        </w:rPr>
      </w:pPr>
      <w:r>
        <w:rPr>
          <w:b/>
        </w:rPr>
        <w:t>Error #6</w:t>
      </w:r>
    </w:p>
    <w:p w14:paraId="0AE81AB5" w14:textId="78A6A36B"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2BD82ED7" w14:textId="292970C5" w:rsidR="00D61B32" w:rsidRDefault="00D61B32" w:rsidP="002F04C1">
      <w:r>
        <w:rPr>
          <w:i/>
        </w:rPr>
        <w:t xml:space="preserve">Line 16 </w:t>
      </w:r>
    </w:p>
    <w:p w14:paraId="055543B3" w14:textId="77777777" w:rsidR="002F04C1" w:rsidRDefault="002F04C1" w:rsidP="002F04C1"/>
    <w:p w14:paraId="3312CCC2" w14:textId="77777777" w:rsidR="002F04C1" w:rsidRDefault="002F04C1" w:rsidP="002F04C1">
      <w:r w:rsidRPr="007D08A0">
        <w:rPr>
          <w:b/>
        </w:rPr>
        <w:t>What type of error is it?</w:t>
      </w:r>
      <w:r>
        <w:t xml:space="preserve">  </w:t>
      </w:r>
    </w:p>
    <w:p w14:paraId="7345FC70" w14:textId="77777777" w:rsidR="002F04C1" w:rsidRDefault="002F04C1" w:rsidP="002F04C1"/>
    <w:p w14:paraId="5EF24198" w14:textId="77777777" w:rsidR="002F04C1" w:rsidRDefault="002F04C1" w:rsidP="002F04C1">
      <w:r w:rsidRPr="007D08A0">
        <w:rPr>
          <w:b/>
        </w:rPr>
        <w:t>How did you fix it?</w:t>
      </w:r>
      <w:r>
        <w:t xml:space="preserve">  </w:t>
      </w:r>
    </w:p>
    <w:p w14:paraId="0ECB51D8" w14:textId="77777777" w:rsidR="002F04C1" w:rsidRDefault="002F04C1" w:rsidP="002F04C1"/>
    <w:p w14:paraId="290F74FB" w14:textId="77777777" w:rsidR="00542973" w:rsidRDefault="00542973" w:rsidP="002F04C1"/>
    <w:p w14:paraId="51078CC9" w14:textId="77777777" w:rsidR="00436DC1" w:rsidRDefault="00436DC1"/>
    <w:p w14:paraId="29B0DF6D" w14:textId="77777777" w:rsidR="002F04C1" w:rsidRDefault="002F04C1" w:rsidP="002F04C1">
      <w:pPr>
        <w:rPr>
          <w:b/>
        </w:rPr>
      </w:pPr>
      <w:r>
        <w:rPr>
          <w:b/>
        </w:rPr>
        <w:t>Error #7</w:t>
      </w:r>
    </w:p>
    <w:p w14:paraId="01781B5D" w14:textId="2C6C6D6B"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56AE7A96" w14:textId="25346B51" w:rsidR="00B26E53" w:rsidRDefault="00F07C14" w:rsidP="00F07C14">
      <w:pPr>
        <w:tabs>
          <w:tab w:val="left" w:pos="1524"/>
        </w:tabs>
      </w:pPr>
      <w:r>
        <w:rPr>
          <w:i/>
        </w:rPr>
        <w:t>60</w:t>
      </w:r>
      <w:r>
        <w:rPr>
          <w:i/>
        </w:rPr>
        <w:tab/>
        <w:t xml:space="preserve"> </w:t>
      </w:r>
    </w:p>
    <w:p w14:paraId="77BE6C30" w14:textId="77777777" w:rsidR="002F04C1" w:rsidRDefault="002F04C1" w:rsidP="002F04C1"/>
    <w:p w14:paraId="5F49707D" w14:textId="77777777" w:rsidR="002F04C1" w:rsidRDefault="002F04C1" w:rsidP="002F04C1">
      <w:r w:rsidRPr="007D08A0">
        <w:rPr>
          <w:b/>
        </w:rPr>
        <w:t>What type of error is it?</w:t>
      </w:r>
      <w:r>
        <w:t xml:space="preserve">  </w:t>
      </w:r>
    </w:p>
    <w:p w14:paraId="1F6D44F4" w14:textId="77777777" w:rsidR="002F04C1" w:rsidRDefault="002F04C1" w:rsidP="002F04C1"/>
    <w:p w14:paraId="3DFAFA71" w14:textId="77777777" w:rsidR="002F04C1" w:rsidRDefault="002F04C1" w:rsidP="002F04C1">
      <w:r w:rsidRPr="007D08A0">
        <w:rPr>
          <w:b/>
        </w:rPr>
        <w:t>How did you fix it?</w:t>
      </w:r>
      <w:r>
        <w:t xml:space="preserve">  </w:t>
      </w:r>
    </w:p>
    <w:p w14:paraId="6066848F" w14:textId="77777777" w:rsidR="002F04C1" w:rsidRDefault="002F04C1" w:rsidP="002F04C1"/>
    <w:p w14:paraId="57F8550A" w14:textId="77777777" w:rsidR="002F04C1" w:rsidRDefault="002F04C1" w:rsidP="002F04C1"/>
    <w:p w14:paraId="6CE33A78" w14:textId="77777777" w:rsidR="00542973" w:rsidRDefault="00542973" w:rsidP="002F04C1"/>
    <w:p w14:paraId="644705A1" w14:textId="77777777" w:rsidR="002F04C1" w:rsidRDefault="002F04C1" w:rsidP="002F04C1">
      <w:pPr>
        <w:rPr>
          <w:b/>
        </w:rPr>
      </w:pPr>
      <w:r>
        <w:rPr>
          <w:b/>
        </w:rPr>
        <w:t>Error #8</w:t>
      </w:r>
    </w:p>
    <w:p w14:paraId="13AFCB08"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5A0CA7B4" w14:textId="77777777" w:rsidR="002F04C1" w:rsidRDefault="002F04C1" w:rsidP="002F04C1"/>
    <w:p w14:paraId="328A8E44" w14:textId="77777777" w:rsidR="002F04C1" w:rsidRDefault="002F04C1" w:rsidP="002F04C1">
      <w:r w:rsidRPr="007D08A0">
        <w:rPr>
          <w:b/>
        </w:rPr>
        <w:t>What type of error is it?</w:t>
      </w:r>
      <w:r>
        <w:t xml:space="preserve">  </w:t>
      </w:r>
    </w:p>
    <w:p w14:paraId="0880936F" w14:textId="77777777" w:rsidR="002F04C1" w:rsidRDefault="002F04C1" w:rsidP="002F04C1"/>
    <w:p w14:paraId="47A4BCCD" w14:textId="77777777" w:rsidR="002F04C1" w:rsidRDefault="002F04C1" w:rsidP="002F04C1">
      <w:r w:rsidRPr="007D08A0">
        <w:rPr>
          <w:b/>
        </w:rPr>
        <w:t>How did you fix it?</w:t>
      </w:r>
      <w:r>
        <w:t xml:space="preserve">  </w:t>
      </w:r>
    </w:p>
    <w:p w14:paraId="15EBD626" w14:textId="77777777" w:rsidR="002F04C1" w:rsidRDefault="002F04C1" w:rsidP="002F04C1"/>
    <w:p w14:paraId="138322D5" w14:textId="77777777" w:rsidR="002F04C1" w:rsidRDefault="002F04C1" w:rsidP="002F04C1"/>
    <w:p w14:paraId="28DC139B" w14:textId="77777777" w:rsidR="00542973" w:rsidRDefault="00542973" w:rsidP="002F04C1"/>
    <w:p w14:paraId="1DE8ED10" w14:textId="77777777" w:rsidR="00542973" w:rsidRDefault="00542973" w:rsidP="002F04C1"/>
    <w:p w14:paraId="0BDB4ACB" w14:textId="77777777" w:rsidR="002F04C1" w:rsidRDefault="002F04C1" w:rsidP="002F04C1">
      <w:pPr>
        <w:rPr>
          <w:b/>
        </w:rPr>
      </w:pPr>
      <w:r>
        <w:rPr>
          <w:b/>
        </w:rPr>
        <w:t>Error #9</w:t>
      </w:r>
    </w:p>
    <w:p w14:paraId="76D10843"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4C36ED39" w14:textId="77777777" w:rsidR="002F04C1" w:rsidRDefault="002F04C1" w:rsidP="002F04C1"/>
    <w:p w14:paraId="72377959" w14:textId="77777777" w:rsidR="002F04C1" w:rsidRDefault="002F04C1" w:rsidP="002F04C1">
      <w:r w:rsidRPr="007D08A0">
        <w:rPr>
          <w:b/>
        </w:rPr>
        <w:t>What type of error is it?</w:t>
      </w:r>
      <w:r>
        <w:t xml:space="preserve">  </w:t>
      </w:r>
    </w:p>
    <w:p w14:paraId="55373CC6" w14:textId="77777777" w:rsidR="002F04C1" w:rsidRDefault="002F04C1" w:rsidP="002F04C1"/>
    <w:p w14:paraId="43235212" w14:textId="77777777" w:rsidR="002F04C1" w:rsidRDefault="002F04C1" w:rsidP="002F04C1">
      <w:r w:rsidRPr="007D08A0">
        <w:rPr>
          <w:b/>
        </w:rPr>
        <w:t>How did you fix it?</w:t>
      </w:r>
      <w:r>
        <w:t xml:space="preserve">  </w:t>
      </w:r>
    </w:p>
    <w:p w14:paraId="3D1043B9" w14:textId="77777777" w:rsidR="002F04C1" w:rsidRDefault="002F04C1" w:rsidP="002F04C1"/>
    <w:p w14:paraId="3402D91D" w14:textId="77777777" w:rsidR="002F04C1" w:rsidRDefault="002F04C1" w:rsidP="002F04C1"/>
    <w:p w14:paraId="6C4FFD42" w14:textId="77777777" w:rsidR="00542973" w:rsidRDefault="00542973" w:rsidP="002F04C1"/>
    <w:p w14:paraId="53B3B101" w14:textId="77777777" w:rsidR="002F04C1" w:rsidRDefault="002F04C1" w:rsidP="002F04C1">
      <w:pPr>
        <w:rPr>
          <w:b/>
        </w:rPr>
      </w:pPr>
      <w:r>
        <w:rPr>
          <w:b/>
        </w:rPr>
        <w:t>Error #10</w:t>
      </w:r>
    </w:p>
    <w:p w14:paraId="2F9A6016"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5064F4F9" w14:textId="77777777" w:rsidR="002F04C1" w:rsidRDefault="002F04C1" w:rsidP="002F04C1"/>
    <w:p w14:paraId="4C16CB26" w14:textId="77777777" w:rsidR="002F04C1" w:rsidRDefault="002F04C1" w:rsidP="002F04C1">
      <w:r w:rsidRPr="007D08A0">
        <w:rPr>
          <w:b/>
        </w:rPr>
        <w:t>What type of error is it?</w:t>
      </w:r>
      <w:r>
        <w:t xml:space="preserve">  </w:t>
      </w:r>
    </w:p>
    <w:p w14:paraId="217C50B7" w14:textId="77777777" w:rsidR="002F04C1" w:rsidRDefault="002F04C1" w:rsidP="002F04C1"/>
    <w:p w14:paraId="39314323" w14:textId="77777777" w:rsidR="002F04C1" w:rsidRDefault="002F04C1" w:rsidP="002F04C1">
      <w:r w:rsidRPr="007D08A0">
        <w:rPr>
          <w:b/>
        </w:rPr>
        <w:t>How did you fix it?</w:t>
      </w:r>
      <w:r>
        <w:t xml:space="preserve">  </w:t>
      </w:r>
    </w:p>
    <w:p w14:paraId="31E97A92" w14:textId="77777777" w:rsidR="003B559A" w:rsidRDefault="003B559A" w:rsidP="002F04C1"/>
    <w:p w14:paraId="650FF93F" w14:textId="77777777" w:rsidR="003B559A" w:rsidRDefault="003B559A" w:rsidP="002F04C1"/>
    <w:p w14:paraId="30D9C74B" w14:textId="77777777" w:rsidR="002F04C1" w:rsidRDefault="002F04C1" w:rsidP="002F04C1"/>
    <w:p w14:paraId="2DBF672F" w14:textId="77777777" w:rsidR="00E17669" w:rsidRDefault="00E17669" w:rsidP="002262DA"/>
    <w:sectPr w:rsidR="00E17669">
      <w:headerReference w:type="default" r:id="rId10"/>
      <w:footerReference w:type="default" r:id="rId11"/>
      <w:head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A6BEE" w14:textId="77777777" w:rsidR="00ED3FF9" w:rsidRDefault="00ED3FF9">
      <w:r>
        <w:separator/>
      </w:r>
    </w:p>
  </w:endnote>
  <w:endnote w:type="continuationSeparator" w:id="0">
    <w:p w14:paraId="22DB6FC9" w14:textId="77777777" w:rsidR="00ED3FF9" w:rsidRDefault="00ED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C9F4" w14:textId="77777777" w:rsidR="00A239A9" w:rsidRDefault="001754DC" w:rsidP="001820AB">
    <w:pPr>
      <w:pStyle w:val="Footer"/>
      <w:pBdr>
        <w:top w:val="single" w:sz="4" w:space="1" w:color="auto"/>
      </w:pBdr>
      <w:rPr>
        <w:rFonts w:ascii="Helvetica" w:hAnsi="Helvetica"/>
      </w:rPr>
    </w:pPr>
    <w:r>
      <w:rPr>
        <w:rFonts w:ascii="Helvetica" w:hAnsi="Helvetica"/>
      </w:rPr>
      <w:t>GDAPS</w:t>
    </w:r>
    <w:r w:rsidR="00A239A9">
      <w:rPr>
        <w:rFonts w:ascii="Helvetica" w:hAnsi="Helvetica"/>
      </w:rPr>
      <w:tab/>
    </w:r>
    <w:r w:rsidR="00A239A9" w:rsidRPr="001820AB">
      <w:rPr>
        <w:rStyle w:val="PageNumber"/>
        <w:rFonts w:ascii="Helvetica" w:hAnsi="Helvetica"/>
      </w:rPr>
      <w:t xml:space="preserve">Page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PAGE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sidR="00A239A9" w:rsidRPr="001820AB">
      <w:rPr>
        <w:rStyle w:val="PageNumber"/>
        <w:rFonts w:ascii="Helvetica" w:hAnsi="Helvetica"/>
      </w:rPr>
      <w:t xml:space="preserve"> of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NUMPAGES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5DEAD" w14:textId="77777777" w:rsidR="00ED3FF9" w:rsidRDefault="00ED3FF9">
      <w:r>
        <w:separator/>
      </w:r>
    </w:p>
  </w:footnote>
  <w:footnote w:type="continuationSeparator" w:id="0">
    <w:p w14:paraId="0666ABFE" w14:textId="77777777" w:rsidR="00ED3FF9" w:rsidRDefault="00ED3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A239A9" w14:paraId="31B2B557" w14:textId="77777777">
      <w:trPr>
        <w:jc w:val="center"/>
      </w:trPr>
      <w:tc>
        <w:tcPr>
          <w:tcW w:w="1818" w:type="dxa"/>
        </w:tcPr>
        <w:p w14:paraId="147A9358" w14:textId="77777777" w:rsidR="00A239A9" w:rsidRDefault="00A239A9">
          <w:pPr>
            <w:spacing w:before="120"/>
            <w:rPr>
              <w:b/>
              <w:sz w:val="28"/>
            </w:rPr>
          </w:pPr>
        </w:p>
      </w:tc>
      <w:tc>
        <w:tcPr>
          <w:tcW w:w="6912" w:type="dxa"/>
        </w:tcPr>
        <w:p w14:paraId="3D73584F" w14:textId="77777777" w:rsidR="00A239A9" w:rsidRPr="001820AB" w:rsidRDefault="00A239A9" w:rsidP="001820AB">
          <w:pPr>
            <w:pStyle w:val="Header"/>
            <w:jc w:val="center"/>
            <w:rPr>
              <w:rFonts w:ascii="Arial" w:hAnsi="Arial" w:cs="Arial"/>
            </w:rPr>
          </w:pPr>
          <w:r w:rsidRPr="001820AB">
            <w:rPr>
              <w:rFonts w:ascii="Arial" w:hAnsi="Arial" w:cs="Arial"/>
            </w:rPr>
            <w:t>Rochester Institute of Technology</w:t>
          </w:r>
        </w:p>
        <w:p w14:paraId="0D0F912A" w14:textId="77777777" w:rsidR="00A239A9" w:rsidRPr="001820AB" w:rsidRDefault="00A239A9"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2940B028" w14:textId="77777777" w:rsidR="00A239A9" w:rsidRPr="001820AB" w:rsidRDefault="00D61637" w:rsidP="001820AB">
          <w:pPr>
            <w:pStyle w:val="Header"/>
            <w:jc w:val="center"/>
            <w:rPr>
              <w:rFonts w:ascii="Arial" w:hAnsi="Arial" w:cs="Arial"/>
            </w:rPr>
          </w:pPr>
          <w:r>
            <w:rPr>
              <w:rFonts w:ascii="Arial" w:hAnsi="Arial" w:cs="Arial"/>
            </w:rPr>
            <w:t>Interactive Games and Media Department</w:t>
          </w:r>
        </w:p>
      </w:tc>
    </w:tr>
  </w:tbl>
  <w:p w14:paraId="2FE39709" w14:textId="77777777" w:rsidR="00A239A9" w:rsidRDefault="00A2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A239A9" w14:paraId="0FA8720E" w14:textId="77777777">
      <w:trPr>
        <w:jc w:val="center"/>
      </w:trPr>
      <w:tc>
        <w:tcPr>
          <w:tcW w:w="2160" w:type="dxa"/>
        </w:tcPr>
        <w:p w14:paraId="2520D6B8" w14:textId="77777777" w:rsidR="00A239A9" w:rsidRDefault="00A239A9">
          <w:pPr>
            <w:spacing w:before="120"/>
            <w:rPr>
              <w:b/>
              <w:sz w:val="28"/>
            </w:rPr>
          </w:pPr>
          <w:r>
            <w:rPr>
              <w:rFonts w:ascii="New York" w:hAnsi="New York"/>
              <w:b/>
            </w:rPr>
            <w:object w:dxaOrig="1470" w:dyaOrig="420" w14:anchorId="1A728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21pt" fillcolor="window">
                <v:imagedata r:id="rId1" o:title=""/>
              </v:shape>
              <o:OLEObject Type="Embed" ProgID="Word.Picture.8" ShapeID="_x0000_i1025" DrawAspect="Content" ObjectID="_1790056774" r:id="rId2"/>
            </w:object>
          </w:r>
        </w:p>
      </w:tc>
      <w:tc>
        <w:tcPr>
          <w:tcW w:w="6705" w:type="dxa"/>
        </w:tcPr>
        <w:p w14:paraId="77DA224A" w14:textId="77777777" w:rsidR="00A239A9" w:rsidRDefault="00A239A9">
          <w:pPr>
            <w:pStyle w:val="Header"/>
          </w:pPr>
          <w:r>
            <w:t>Rochester Institute of Technology</w:t>
          </w:r>
        </w:p>
        <w:p w14:paraId="06625BBC" w14:textId="77777777" w:rsidR="00A239A9" w:rsidRDefault="00A239A9">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0665EFAD" w14:textId="77777777" w:rsidR="00A239A9" w:rsidRDefault="00A239A9">
          <w:pPr>
            <w:pStyle w:val="Header"/>
          </w:pPr>
          <w:r>
            <w:tab/>
            <w:t>Department of Information Technology</w:t>
          </w:r>
          <w:r>
            <w:tab/>
          </w:r>
        </w:p>
      </w:tc>
    </w:tr>
  </w:tbl>
  <w:p w14:paraId="4C2C2B06" w14:textId="77777777" w:rsidR="00A239A9" w:rsidRDefault="00A2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55668"/>
    <w:multiLevelType w:val="hybridMultilevel"/>
    <w:tmpl w:val="192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C4"/>
    <w:multiLevelType w:val="hybridMultilevel"/>
    <w:tmpl w:val="A58A42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F7E70"/>
    <w:multiLevelType w:val="hybridMultilevel"/>
    <w:tmpl w:val="351824B6"/>
    <w:lvl w:ilvl="0" w:tplc="BDF87470">
      <w:start w:val="1"/>
      <w:numFmt w:val="bullet"/>
      <w:lvlText w:val="r"/>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03715"/>
    <w:multiLevelType w:val="hybridMultilevel"/>
    <w:tmpl w:val="6888B0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9C756E"/>
    <w:multiLevelType w:val="hybridMultilevel"/>
    <w:tmpl w:val="73CA8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E74CA"/>
    <w:multiLevelType w:val="hybridMultilevel"/>
    <w:tmpl w:val="62525A88"/>
    <w:lvl w:ilvl="0" w:tplc="874C1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681AB8"/>
    <w:multiLevelType w:val="hybridMultilevel"/>
    <w:tmpl w:val="6E16D9A2"/>
    <w:lvl w:ilvl="0" w:tplc="BDF87470">
      <w:start w:val="1"/>
      <w:numFmt w:val="bullet"/>
      <w:lvlText w:val="r"/>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9A78B2"/>
    <w:multiLevelType w:val="hybridMultilevel"/>
    <w:tmpl w:val="BC80E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1F2583"/>
    <w:multiLevelType w:val="hybridMultilevel"/>
    <w:tmpl w:val="7EF8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E402A"/>
    <w:multiLevelType w:val="hybridMultilevel"/>
    <w:tmpl w:val="D0943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33398C"/>
    <w:multiLevelType w:val="hybridMultilevel"/>
    <w:tmpl w:val="F61E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D71AB0"/>
    <w:multiLevelType w:val="hybridMultilevel"/>
    <w:tmpl w:val="A654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656D6E"/>
    <w:multiLevelType w:val="hybridMultilevel"/>
    <w:tmpl w:val="D9F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1"/>
  </w:num>
  <w:num w:numId="3">
    <w:abstractNumId w:val="23"/>
  </w:num>
  <w:num w:numId="4">
    <w:abstractNumId w:val="6"/>
  </w:num>
  <w:num w:numId="5">
    <w:abstractNumId w:val="4"/>
  </w:num>
  <w:num w:numId="6">
    <w:abstractNumId w:val="10"/>
  </w:num>
  <w:num w:numId="7">
    <w:abstractNumId w:val="19"/>
  </w:num>
  <w:num w:numId="8">
    <w:abstractNumId w:val="8"/>
  </w:num>
  <w:num w:numId="9">
    <w:abstractNumId w:val="0"/>
  </w:num>
  <w:num w:numId="10">
    <w:abstractNumId w:val="1"/>
  </w:num>
  <w:num w:numId="11">
    <w:abstractNumId w:val="17"/>
  </w:num>
  <w:num w:numId="12">
    <w:abstractNumId w:val="7"/>
  </w:num>
  <w:num w:numId="13">
    <w:abstractNumId w:val="24"/>
  </w:num>
  <w:num w:numId="14">
    <w:abstractNumId w:val="18"/>
  </w:num>
  <w:num w:numId="15">
    <w:abstractNumId w:val="22"/>
  </w:num>
  <w:num w:numId="16">
    <w:abstractNumId w:val="3"/>
  </w:num>
  <w:num w:numId="17">
    <w:abstractNumId w:val="15"/>
  </w:num>
  <w:num w:numId="18">
    <w:abstractNumId w:val="12"/>
  </w:num>
  <w:num w:numId="19">
    <w:abstractNumId w:val="16"/>
  </w:num>
  <w:num w:numId="20">
    <w:abstractNumId w:val="5"/>
  </w:num>
  <w:num w:numId="21">
    <w:abstractNumId w:val="9"/>
  </w:num>
  <w:num w:numId="22">
    <w:abstractNumId w:val="2"/>
  </w:num>
  <w:num w:numId="23">
    <w:abstractNumId w:val="14"/>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F40"/>
    <w:rsid w:val="00001E0D"/>
    <w:rsid w:val="0000327B"/>
    <w:rsid w:val="00017599"/>
    <w:rsid w:val="0001798E"/>
    <w:rsid w:val="00033437"/>
    <w:rsid w:val="00035364"/>
    <w:rsid w:val="00042CFD"/>
    <w:rsid w:val="00062890"/>
    <w:rsid w:val="00063773"/>
    <w:rsid w:val="00081F83"/>
    <w:rsid w:val="000B10BE"/>
    <w:rsid w:val="000B50A1"/>
    <w:rsid w:val="000B57D5"/>
    <w:rsid w:val="000C4049"/>
    <w:rsid w:val="000D1987"/>
    <w:rsid w:val="000D483F"/>
    <w:rsid w:val="000D7198"/>
    <w:rsid w:val="000E1F40"/>
    <w:rsid w:val="000E3B55"/>
    <w:rsid w:val="000F0EE9"/>
    <w:rsid w:val="00103EE4"/>
    <w:rsid w:val="00116FA1"/>
    <w:rsid w:val="0012096A"/>
    <w:rsid w:val="00123087"/>
    <w:rsid w:val="00123883"/>
    <w:rsid w:val="00136BD8"/>
    <w:rsid w:val="00146018"/>
    <w:rsid w:val="00164F41"/>
    <w:rsid w:val="001754DC"/>
    <w:rsid w:val="001811AF"/>
    <w:rsid w:val="001820AB"/>
    <w:rsid w:val="00186F88"/>
    <w:rsid w:val="0019601C"/>
    <w:rsid w:val="001C2946"/>
    <w:rsid w:val="001E20AE"/>
    <w:rsid w:val="001E235C"/>
    <w:rsid w:val="002015C2"/>
    <w:rsid w:val="002216E7"/>
    <w:rsid w:val="002224F5"/>
    <w:rsid w:val="002262DA"/>
    <w:rsid w:val="00233645"/>
    <w:rsid w:val="00235D58"/>
    <w:rsid w:val="00242CB1"/>
    <w:rsid w:val="00251F01"/>
    <w:rsid w:val="00253AEC"/>
    <w:rsid w:val="002768C2"/>
    <w:rsid w:val="00276AB0"/>
    <w:rsid w:val="002B0923"/>
    <w:rsid w:val="002B1426"/>
    <w:rsid w:val="002B4595"/>
    <w:rsid w:val="002C528D"/>
    <w:rsid w:val="002C68DE"/>
    <w:rsid w:val="002D122C"/>
    <w:rsid w:val="002D135C"/>
    <w:rsid w:val="002D52C7"/>
    <w:rsid w:val="002D6836"/>
    <w:rsid w:val="002E5EB0"/>
    <w:rsid w:val="002F04C1"/>
    <w:rsid w:val="002F7C67"/>
    <w:rsid w:val="003259F6"/>
    <w:rsid w:val="00326989"/>
    <w:rsid w:val="00331BF9"/>
    <w:rsid w:val="003403A8"/>
    <w:rsid w:val="00344A62"/>
    <w:rsid w:val="00362562"/>
    <w:rsid w:val="00363846"/>
    <w:rsid w:val="00383B06"/>
    <w:rsid w:val="003874A4"/>
    <w:rsid w:val="003B559A"/>
    <w:rsid w:val="003C719F"/>
    <w:rsid w:val="003D5498"/>
    <w:rsid w:val="003E0135"/>
    <w:rsid w:val="003E42EB"/>
    <w:rsid w:val="003F0312"/>
    <w:rsid w:val="003F5568"/>
    <w:rsid w:val="004030A2"/>
    <w:rsid w:val="00411C3B"/>
    <w:rsid w:val="00413AA0"/>
    <w:rsid w:val="00414DF1"/>
    <w:rsid w:val="0041777E"/>
    <w:rsid w:val="004207EB"/>
    <w:rsid w:val="0042200C"/>
    <w:rsid w:val="00424CBF"/>
    <w:rsid w:val="00431F3B"/>
    <w:rsid w:val="00432B3E"/>
    <w:rsid w:val="00436DC1"/>
    <w:rsid w:val="00437F06"/>
    <w:rsid w:val="00442E71"/>
    <w:rsid w:val="00442FD2"/>
    <w:rsid w:val="00445613"/>
    <w:rsid w:val="00453B44"/>
    <w:rsid w:val="004716D1"/>
    <w:rsid w:val="00480941"/>
    <w:rsid w:val="00492CB0"/>
    <w:rsid w:val="004A45EA"/>
    <w:rsid w:val="004A7583"/>
    <w:rsid w:val="004B4AFD"/>
    <w:rsid w:val="004B4D39"/>
    <w:rsid w:val="004B50DF"/>
    <w:rsid w:val="004D52E8"/>
    <w:rsid w:val="004F14A5"/>
    <w:rsid w:val="004F7846"/>
    <w:rsid w:val="00510373"/>
    <w:rsid w:val="005112CB"/>
    <w:rsid w:val="00533506"/>
    <w:rsid w:val="00542973"/>
    <w:rsid w:val="00543DD8"/>
    <w:rsid w:val="00550852"/>
    <w:rsid w:val="00551859"/>
    <w:rsid w:val="00557527"/>
    <w:rsid w:val="00572E15"/>
    <w:rsid w:val="00573C54"/>
    <w:rsid w:val="0057400E"/>
    <w:rsid w:val="00581C5F"/>
    <w:rsid w:val="005846E2"/>
    <w:rsid w:val="00585EEB"/>
    <w:rsid w:val="00586FB2"/>
    <w:rsid w:val="005927F7"/>
    <w:rsid w:val="00594170"/>
    <w:rsid w:val="005A11B8"/>
    <w:rsid w:val="005C2469"/>
    <w:rsid w:val="005D074D"/>
    <w:rsid w:val="005E2945"/>
    <w:rsid w:val="005E4126"/>
    <w:rsid w:val="00603EFD"/>
    <w:rsid w:val="00603FB9"/>
    <w:rsid w:val="00612E3E"/>
    <w:rsid w:val="00623316"/>
    <w:rsid w:val="00644BE2"/>
    <w:rsid w:val="00650C5E"/>
    <w:rsid w:val="00651D8B"/>
    <w:rsid w:val="0066123C"/>
    <w:rsid w:val="006650A5"/>
    <w:rsid w:val="00665DAB"/>
    <w:rsid w:val="00673836"/>
    <w:rsid w:val="006830AB"/>
    <w:rsid w:val="00685ED0"/>
    <w:rsid w:val="006922AA"/>
    <w:rsid w:val="00695A53"/>
    <w:rsid w:val="006A3D0A"/>
    <w:rsid w:val="006B1B76"/>
    <w:rsid w:val="006C2AD6"/>
    <w:rsid w:val="006C382B"/>
    <w:rsid w:val="006C3DA3"/>
    <w:rsid w:val="006D0A95"/>
    <w:rsid w:val="006D5AFC"/>
    <w:rsid w:val="006D6B1B"/>
    <w:rsid w:val="006E26C7"/>
    <w:rsid w:val="00701743"/>
    <w:rsid w:val="00702D56"/>
    <w:rsid w:val="00703940"/>
    <w:rsid w:val="00712414"/>
    <w:rsid w:val="00721235"/>
    <w:rsid w:val="00722A2B"/>
    <w:rsid w:val="007262E2"/>
    <w:rsid w:val="00727441"/>
    <w:rsid w:val="00727FB8"/>
    <w:rsid w:val="00752264"/>
    <w:rsid w:val="007550FC"/>
    <w:rsid w:val="00757893"/>
    <w:rsid w:val="00762756"/>
    <w:rsid w:val="007665DA"/>
    <w:rsid w:val="00767175"/>
    <w:rsid w:val="007719CF"/>
    <w:rsid w:val="007842A0"/>
    <w:rsid w:val="00784C5F"/>
    <w:rsid w:val="007870A0"/>
    <w:rsid w:val="00787AE6"/>
    <w:rsid w:val="00790474"/>
    <w:rsid w:val="007B0DD6"/>
    <w:rsid w:val="007B49A1"/>
    <w:rsid w:val="007B63BF"/>
    <w:rsid w:val="007C4EED"/>
    <w:rsid w:val="007D08A0"/>
    <w:rsid w:val="007D726F"/>
    <w:rsid w:val="008223B0"/>
    <w:rsid w:val="008275A0"/>
    <w:rsid w:val="00827A56"/>
    <w:rsid w:val="00831F53"/>
    <w:rsid w:val="008403BC"/>
    <w:rsid w:val="008446DC"/>
    <w:rsid w:val="00853F66"/>
    <w:rsid w:val="00857C6F"/>
    <w:rsid w:val="00867550"/>
    <w:rsid w:val="00873E60"/>
    <w:rsid w:val="00874B2C"/>
    <w:rsid w:val="008821CF"/>
    <w:rsid w:val="00883CFF"/>
    <w:rsid w:val="0088775F"/>
    <w:rsid w:val="0089322E"/>
    <w:rsid w:val="008A2D5B"/>
    <w:rsid w:val="008B1ABA"/>
    <w:rsid w:val="008B6A47"/>
    <w:rsid w:val="008C10B0"/>
    <w:rsid w:val="008D3CA0"/>
    <w:rsid w:val="008D492E"/>
    <w:rsid w:val="008F1517"/>
    <w:rsid w:val="008F7E35"/>
    <w:rsid w:val="009058F0"/>
    <w:rsid w:val="00905CAC"/>
    <w:rsid w:val="00920FB4"/>
    <w:rsid w:val="00935C1B"/>
    <w:rsid w:val="009458B6"/>
    <w:rsid w:val="00946438"/>
    <w:rsid w:val="00956CCA"/>
    <w:rsid w:val="009614E4"/>
    <w:rsid w:val="00962810"/>
    <w:rsid w:val="009827BA"/>
    <w:rsid w:val="00982B0D"/>
    <w:rsid w:val="0098655D"/>
    <w:rsid w:val="00986C0E"/>
    <w:rsid w:val="00987923"/>
    <w:rsid w:val="0099085F"/>
    <w:rsid w:val="009934E6"/>
    <w:rsid w:val="00997C9C"/>
    <w:rsid w:val="009A0A53"/>
    <w:rsid w:val="009A1D14"/>
    <w:rsid w:val="009B605D"/>
    <w:rsid w:val="009C3B18"/>
    <w:rsid w:val="009D17FA"/>
    <w:rsid w:val="009D3582"/>
    <w:rsid w:val="009D7624"/>
    <w:rsid w:val="009E60D0"/>
    <w:rsid w:val="009E78F0"/>
    <w:rsid w:val="009F363B"/>
    <w:rsid w:val="00A15CD5"/>
    <w:rsid w:val="00A239A9"/>
    <w:rsid w:val="00A425AC"/>
    <w:rsid w:val="00A702E3"/>
    <w:rsid w:val="00A77EB1"/>
    <w:rsid w:val="00A861C3"/>
    <w:rsid w:val="00A90A81"/>
    <w:rsid w:val="00AA5761"/>
    <w:rsid w:val="00AB1B15"/>
    <w:rsid w:val="00AC06F4"/>
    <w:rsid w:val="00AC3E25"/>
    <w:rsid w:val="00AC4EB2"/>
    <w:rsid w:val="00AE2BA3"/>
    <w:rsid w:val="00B02A2B"/>
    <w:rsid w:val="00B26E53"/>
    <w:rsid w:val="00B33CC9"/>
    <w:rsid w:val="00B36E6B"/>
    <w:rsid w:val="00B543DB"/>
    <w:rsid w:val="00B73037"/>
    <w:rsid w:val="00B8558F"/>
    <w:rsid w:val="00BB02A9"/>
    <w:rsid w:val="00BC3D04"/>
    <w:rsid w:val="00BD1D52"/>
    <w:rsid w:val="00BD54DB"/>
    <w:rsid w:val="00BD6244"/>
    <w:rsid w:val="00BE2A03"/>
    <w:rsid w:val="00BE3986"/>
    <w:rsid w:val="00BF0565"/>
    <w:rsid w:val="00BF368B"/>
    <w:rsid w:val="00BF3BBC"/>
    <w:rsid w:val="00BF6862"/>
    <w:rsid w:val="00C031A0"/>
    <w:rsid w:val="00C13801"/>
    <w:rsid w:val="00C15FAF"/>
    <w:rsid w:val="00C169A0"/>
    <w:rsid w:val="00C37BD1"/>
    <w:rsid w:val="00C42DFA"/>
    <w:rsid w:val="00C45582"/>
    <w:rsid w:val="00C519A7"/>
    <w:rsid w:val="00C53F94"/>
    <w:rsid w:val="00C640A7"/>
    <w:rsid w:val="00C71C46"/>
    <w:rsid w:val="00C728D2"/>
    <w:rsid w:val="00C87F49"/>
    <w:rsid w:val="00C907DE"/>
    <w:rsid w:val="00C94241"/>
    <w:rsid w:val="00CA03E1"/>
    <w:rsid w:val="00CA3497"/>
    <w:rsid w:val="00CA45EA"/>
    <w:rsid w:val="00CB0E2C"/>
    <w:rsid w:val="00CB14A0"/>
    <w:rsid w:val="00CC0CB3"/>
    <w:rsid w:val="00CC3509"/>
    <w:rsid w:val="00CD1587"/>
    <w:rsid w:val="00CE673B"/>
    <w:rsid w:val="00D04875"/>
    <w:rsid w:val="00D12AB3"/>
    <w:rsid w:val="00D21CE2"/>
    <w:rsid w:val="00D244C0"/>
    <w:rsid w:val="00D310CB"/>
    <w:rsid w:val="00D3707B"/>
    <w:rsid w:val="00D444BD"/>
    <w:rsid w:val="00D476C5"/>
    <w:rsid w:val="00D60CEF"/>
    <w:rsid w:val="00D60FCE"/>
    <w:rsid w:val="00D61637"/>
    <w:rsid w:val="00D61B32"/>
    <w:rsid w:val="00D63150"/>
    <w:rsid w:val="00D76B7B"/>
    <w:rsid w:val="00D81EA9"/>
    <w:rsid w:val="00D9346D"/>
    <w:rsid w:val="00D9699D"/>
    <w:rsid w:val="00DB0CBC"/>
    <w:rsid w:val="00DB391B"/>
    <w:rsid w:val="00DD393F"/>
    <w:rsid w:val="00DE29FD"/>
    <w:rsid w:val="00DF77BD"/>
    <w:rsid w:val="00E1039E"/>
    <w:rsid w:val="00E12895"/>
    <w:rsid w:val="00E1546F"/>
    <w:rsid w:val="00E17669"/>
    <w:rsid w:val="00E21628"/>
    <w:rsid w:val="00E26BCB"/>
    <w:rsid w:val="00E37EF6"/>
    <w:rsid w:val="00E60AE5"/>
    <w:rsid w:val="00E758B1"/>
    <w:rsid w:val="00E76187"/>
    <w:rsid w:val="00E8587A"/>
    <w:rsid w:val="00E86173"/>
    <w:rsid w:val="00E91536"/>
    <w:rsid w:val="00E91B95"/>
    <w:rsid w:val="00E9530F"/>
    <w:rsid w:val="00EA270E"/>
    <w:rsid w:val="00EB30B6"/>
    <w:rsid w:val="00EB3215"/>
    <w:rsid w:val="00EB68BE"/>
    <w:rsid w:val="00EB7303"/>
    <w:rsid w:val="00EC2825"/>
    <w:rsid w:val="00ED3B4C"/>
    <w:rsid w:val="00ED3FF9"/>
    <w:rsid w:val="00ED7BB1"/>
    <w:rsid w:val="00EF140E"/>
    <w:rsid w:val="00EF364E"/>
    <w:rsid w:val="00EF4308"/>
    <w:rsid w:val="00F068C3"/>
    <w:rsid w:val="00F07C14"/>
    <w:rsid w:val="00F102C6"/>
    <w:rsid w:val="00F25E6E"/>
    <w:rsid w:val="00F31F94"/>
    <w:rsid w:val="00F32B23"/>
    <w:rsid w:val="00F34400"/>
    <w:rsid w:val="00F40E74"/>
    <w:rsid w:val="00F428F6"/>
    <w:rsid w:val="00F54B67"/>
    <w:rsid w:val="00F56F72"/>
    <w:rsid w:val="00F6488F"/>
    <w:rsid w:val="00F72445"/>
    <w:rsid w:val="00F72DE7"/>
    <w:rsid w:val="00F80496"/>
    <w:rsid w:val="00F84E7A"/>
    <w:rsid w:val="00F94700"/>
    <w:rsid w:val="00FA1A32"/>
    <w:rsid w:val="00FD3628"/>
    <w:rsid w:val="00FD3740"/>
    <w:rsid w:val="00FE483D"/>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2BDB877"/>
  <w15:docId w15:val="{6ECAFBE7-1C91-4D33-A051-5F8C9CB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2DA"/>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414"/>
    <w:pPr>
      <w:keepNext/>
      <w:pBdr>
        <w:top w:val="single" w:sz="4" w:space="1" w:color="auto"/>
        <w:left w:val="single" w:sz="4" w:space="4" w:color="auto"/>
        <w:bottom w:val="single" w:sz="4" w:space="1" w:color="auto"/>
        <w:right w:val="single" w:sz="4" w:space="4" w:color="auto"/>
      </w:pBdr>
      <w:shd w:val="clear" w:color="auto" w:fill="DBE5F1" w:themeFill="accent1" w:themeFillTint="33"/>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712414"/>
    <w:rPr>
      <w:rFonts w:ascii="Arial" w:hAnsi="Arial" w:cs="Arial"/>
      <w:b/>
      <w:bCs/>
      <w:i/>
      <w:iCs/>
      <w:sz w:val="28"/>
      <w:szCs w:val="28"/>
      <w:shd w:val="clear" w:color="auto" w:fill="DBE5F1" w:themeFill="accent1" w:themeFillTint="33"/>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character" w:styleId="FollowedHyperlink">
    <w:name w:val="FollowedHyperlink"/>
    <w:rsid w:val="00363846"/>
    <w:rPr>
      <w:color w:val="800080"/>
      <w:u w:val="single"/>
    </w:rPr>
  </w:style>
  <w:style w:type="paragraph" w:styleId="ListParagraph">
    <w:name w:val="List Paragraph"/>
    <w:basedOn w:val="Normal"/>
    <w:uiPriority w:val="34"/>
    <w:qFormat/>
    <w:rsid w:val="003F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1727</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6505</CharactersWithSpaces>
  <SharedDoc>false</SharedDoc>
  <HLinks>
    <vt:vector size="6" baseType="variant">
      <vt:variant>
        <vt:i4>4784213</vt:i4>
      </vt:variant>
      <vt:variant>
        <vt:i4>0</vt:i4>
      </vt:variant>
      <vt:variant>
        <vt:i4>0</vt:i4>
      </vt:variant>
      <vt:variant>
        <vt:i4>5</vt:i4>
      </vt:variant>
      <vt:variant>
        <vt:lpwstr>http://www.sjgames.com/gurps/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cp:lastModifiedBy>
  <cp:revision>151</cp:revision>
  <cp:lastPrinted>2022-09-16T15:37:00Z</cp:lastPrinted>
  <dcterms:created xsi:type="dcterms:W3CDTF">2013-09-11T11:59:00Z</dcterms:created>
  <dcterms:modified xsi:type="dcterms:W3CDTF">2024-10-10T13:13:00Z</dcterms:modified>
</cp:coreProperties>
</file>